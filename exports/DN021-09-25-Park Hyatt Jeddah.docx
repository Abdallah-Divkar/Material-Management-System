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Park Hyatt Jeddah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Park Hyatt , Corniche Rd, Jeddah                                                                                                         DN021-09-25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573202943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 xml:space="preserve">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Abdallah Divkar                                        </w:t>
        <w:tab/>
        <w:tab/>
        <w:t>21-09-25</w:t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 xml:space="preserve">Mob  </w:t>
      </w:r>
      <w:r w:rsidR="0059381B"/>
      <w:proofErr w:type="spellStart"/>
      <w:r w:rsidR="0059381B"/>
      <w:bookmarkStart w:id="0" w:name="_GoBack"/>
      <w:bookmarkEnd w:id="0"/>
      <w:r w:rsidR="0020390A"/>
      <w:proofErr w:type="spellEnd"/>
      <w:r w:rsidR="0020390A"/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PO180625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QN180625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Weather Control Sensor Software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14:paraId="222600E8" w14:textId="77777777" w:rsidTr="00343B1B">
        <w:trPr>
          <w:trHeight w:val="144"/>
        </w:trPr>
        <w:tc>
          <w:tcPr>
            <w:tcW w:w="990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990"/>
          </w:tcPr>
          <w:p>
            <w:r>
              <w:t>1</w:t>
            </w:r>
          </w:p>
        </w:tc>
        <w:tc>
          <w:tcPr>
            <w:tcW w:type="dxa" w:w="2395"/>
          </w:tcPr>
          <w:p>
            <w:r>
              <w:t>6552052000</w:t>
            </w:r>
          </w:p>
        </w:tc>
        <w:tc>
          <w:tcPr>
            <w:tcW w:type="dxa" w:w="5345"/>
          </w:tcPr>
          <w:p>
            <w:r>
              <w:t>PRV Diff. Pressure Sensor, Water 0-6 bar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  <w:tr>
        <w:tc>
          <w:tcPr>
            <w:tcW w:type="dxa" w:w="990"/>
          </w:tcPr>
          <w:p>
            <w:r>
              <w:t>2</w:t>
            </w:r>
          </w:p>
        </w:tc>
        <w:tc>
          <w:tcPr>
            <w:tcW w:type="dxa" w:w="2395"/>
          </w:tcPr>
          <w:p>
            <w:r>
              <w:t>MS51-7103-150</w:t>
            </w:r>
          </w:p>
        </w:tc>
        <w:tc>
          <w:tcPr>
            <w:tcW w:type="dxa" w:w="5345"/>
          </w:tcPr>
          <w:p>
            <w:r>
              <w:t>Cooling Coil Valve Actuator, Modulating 24Vac, 0-10 Vdc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  <w:tr>
        <w:tc>
          <w:tcPr>
            <w:tcW w:type="dxa" w:w="990"/>
          </w:tcPr>
          <w:p>
            <w:r>
              <w:t>3</w:t>
            </w:r>
          </w:p>
        </w:tc>
        <w:tc>
          <w:tcPr>
            <w:tcW w:type="dxa" w:w="2395"/>
          </w:tcPr>
          <w:p>
            <w:r>
              <w:t>4702040</w:t>
            </w:r>
          </w:p>
        </w:tc>
        <w:tc>
          <w:tcPr>
            <w:tcW w:type="dxa" w:w="5345"/>
          </w:tcPr>
          <w:p>
            <w:r>
              <w:t>PRV Pressure Sensor, Wet SPP110-250kPa</w:t>
            </w:r>
          </w:p>
        </w:tc>
        <w:tc>
          <w:tcPr>
            <w:tcW w:type="dxa" w:w="1170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09429" w14:textId="77777777" w:rsidR="00F97566" w:rsidRDefault="00F97566">
      <w:r>
        <w:separator/>
      </w:r>
    </w:p>
  </w:endnote>
  <w:endnote w:type="continuationSeparator" w:id="0">
    <w:p w14:paraId="70CA38BE" w14:textId="77777777" w:rsidR="00F97566" w:rsidRDefault="00F9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1A7EE" w14:textId="77777777" w:rsidR="00F97566" w:rsidRDefault="00F97566">
      <w:r>
        <w:separator/>
      </w:r>
    </w:p>
  </w:footnote>
  <w:footnote w:type="continuationSeparator" w:id="0">
    <w:p w14:paraId="7EB494EC" w14:textId="77777777" w:rsidR="00F97566" w:rsidRDefault="00F9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A9AAC-2D99-4206-A895-CD113289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15</cp:revision>
  <cp:lastPrinted>2025-06-15T15:12:00Z</cp:lastPrinted>
  <dcterms:created xsi:type="dcterms:W3CDTF">2025-06-15T15:11:00Z</dcterms:created>
  <dcterms:modified xsi:type="dcterms:W3CDTF">2025-09-14T10:07:00Z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