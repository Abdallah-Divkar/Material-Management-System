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Park Hyatt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Park Hyatt , Corniche Rd, Jeddah                                                                                                         DN021-09-25</w:t>
      </w:r>
      <w:r w:rsidR="00F5120F"/>
      <w:r w:rsidR="00540557"/>
      <w:r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 xml:space="preserve">573202943  </w:t>
        <w:tab/>
        <w:tab/>
        <w:t xml:space="preserve">     </w:t>
        <w:tab/>
      </w:r>
      <w:proofErr w:type="spellStart"/>
      <w:r/>
      <w:proofErr w:type="spellEnd"/>
      <w:r/>
      <w:r w:rsidR="00F5120F" w:rsidRPr="00C02F92"/>
      <w:r w:rsidR="00F5120F"/>
      <w:r w:rsidR="00F5120F"/>
      <w:r w:rsidR="00F5120F"/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 xml:space="preserve">                                                                                                                    Date:</w:t>
        <w:tab/>
      </w:r>
      <w:r w:rsidR="00F5120F"/>
      <w:r/>
      <w:r w:rsidR="00200CBF"/>
      <w:r w:rsidR="00F5120F"/>
      <w:r w:rsidR="00F5120F" w:rsidRPr="00F5120F">
        <w:rPr>
          <w:b/>
          <w:bCs/>
        </w:rPr>
      </w:r>
      <w:r w:rsidR="00F5120F"/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  <w:tab/>
        <w:t xml:space="preserve">Abdallah Divkar                                        </w:t>
        <w:tab/>
        <w:tab/>
        <w:t>21-09-25</w:t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  <w:r w:rsidR="0020390A">
        <w:rPr>
          <w:bCs/>
        </w:rPr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 xml:space="preserve">Mob  </w:t>
      </w:r>
      <w:r w:rsidR="0059381B"/>
      <w:proofErr w:type="spellStart"/>
      <w:r w:rsidR="0059381B"/>
      <w:bookmarkStart w:id="0" w:name="_GoBack"/>
      <w:bookmarkEnd w:id="0"/>
      <w:r w:rsidR="0020390A"/>
      <w:proofErr w:type="spellEnd"/>
      <w:r w:rsidR="0020390A"/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PO180625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QN180625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Weather Control Sensor Software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"/>
        <w:gridCol w:w="2395"/>
        <w:gridCol w:w="5345"/>
        <w:gridCol w:w="1170"/>
      </w:tblGrid>
      <w:tr w:rsidR="008851CC" w:rsidRPr="00BF2922" w14:paraId="222600E8" w14:textId="77777777" w:rsidTr="00343B1B">
        <w:trPr>
          <w:trHeight w:val="144"/>
        </w:trPr>
        <w:tc>
          <w:tcPr>
            <w:tcW w:w="990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395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345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990"/>
          </w:tcPr>
          <w:p>
            <w:r>
              <w:t>1</w:t>
            </w:r>
          </w:p>
        </w:tc>
        <w:tc>
          <w:tcPr>
            <w:tcW w:type="dxa" w:w="2395"/>
          </w:tcPr>
          <w:p>
            <w:r>
              <w:t>MNB-1000-A</w:t>
            </w:r>
          </w:p>
        </w:tc>
        <w:tc>
          <w:tcPr>
            <w:tcW w:type="dxa" w:w="5345"/>
          </w:tcPr>
          <w:p>
            <w:r>
              <w:t>BACnet DDC Plant/Master Controller</w:t>
            </w:r>
          </w:p>
        </w:tc>
        <w:tc>
          <w:tcPr>
            <w:tcW w:type="dxa" w:w="1170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09429" w14:textId="77777777" w:rsidR="00F97566" w:rsidRDefault="00F97566">
      <w:r>
        <w:separator/>
      </w:r>
    </w:p>
  </w:endnote>
  <w:endnote w:type="continuationSeparator" w:id="0">
    <w:p w14:paraId="70CA38BE" w14:textId="77777777" w:rsidR="00F97566" w:rsidRDefault="00F9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1A7EE" w14:textId="77777777" w:rsidR="00F97566" w:rsidRDefault="00F97566">
      <w:r>
        <w:separator/>
      </w:r>
    </w:p>
  </w:footnote>
  <w:footnote w:type="continuationSeparator" w:id="0">
    <w:p w14:paraId="7EB494EC" w14:textId="77777777" w:rsidR="00F97566" w:rsidRDefault="00F97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A9AAC-2D99-4206-A895-CD1132895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15</cp:revision>
  <cp:lastPrinted>2025-06-15T15:12:00Z</cp:lastPrinted>
  <dcterms:created xsi:type="dcterms:W3CDTF">2025-06-15T15:11:00Z</dcterms:created>
  <dcterms:modified xsi:type="dcterms:W3CDTF">2025-09-14T10:07:00Z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