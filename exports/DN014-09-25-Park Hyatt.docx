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Park Hyatt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33C977E9" w:rsidR="00F5120F" w:rsidRPr="00C02F92" w:rsidRDefault="00695BBD" w:rsidP="00D22B5E">
      <w:pPr>
        <w:tabs>
          <w:tab w:val="left" w:pos="6120"/>
        </w:tabs>
        <w:rPr>
          <w:b/>
        </w:rPr>
      </w:pPr>
      <w:r>
        <w:t>Dammam                                                                                                         DN011-07-25</w:t>
      </w:r>
      <w:r w:rsidR="00F5120F"/>
      <w:r w:rsidR="00540557"/>
      <w:r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D5B11C0" w14:textId="0B99DBBC" w:rsidR="00F5120F" w:rsidRPr="00C02F92" w:rsidRDefault="00695BBD" w:rsidP="00200CBF">
      <w:pPr>
        <w:tabs>
          <w:tab w:val="left" w:pos="7905"/>
        </w:tabs>
      </w:pPr>
      <w:r>
        <w:t xml:space="preserve">0504335401  </w:t>
        <w:tab/>
        <w:tab/>
        <w:t xml:space="preserve">     </w:t>
        <w:tab/>
      </w:r>
      <w:proofErr w:type="spellStart"/>
      <w:r/>
      <w:proofErr w:type="spellEnd"/>
      <w:r/>
      <w:r w:rsidR="00F5120F" w:rsidRPr="00C02F92"/>
      <w:r w:rsidR="00F5120F"/>
      <w:r w:rsidR="00F5120F"/>
      <w:r w:rsidR="00F5120F"/>
    </w:p>
    <w:p w14:paraId="19C4B151" w14:textId="76532B73" w:rsidR="00F5120F" w:rsidRPr="00C02F92" w:rsidRDefault="00695BBD" w:rsidP="00200CBF">
      <w:pPr>
        <w:pStyle w:val="Header"/>
        <w:tabs>
          <w:tab w:val="clear" w:pos="4320"/>
          <w:tab w:val="clear" w:pos="8640"/>
          <w:tab w:val="left" w:pos="7485"/>
        </w:tabs>
      </w:pPr>
      <w:r>
        <w:t>7479                                                                                                                    Date:</w:t>
        <w:tab/>
      </w:r>
      <w:r w:rsidR="00F5120F"/>
      <w:r/>
      <w:r w:rsidR="00200CBF"/>
      <w:r w:rsidR="00F5120F"/>
      <w:r w:rsidR="00F5120F" w:rsidRPr="00F5120F">
        <w:rPr>
          <w:b/>
          <w:bCs/>
        </w:rPr>
      </w:r>
      <w:r w:rsidR="00F5120F"/>
    </w:p>
    <w:p w14:paraId="29D33D9B" w14:textId="6E772493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r w:rsidRPr="00C02F92">
        <w:rPr>
          <w:b/>
        </w:rPr>
        <w:t>Attn.:</w:t>
        <w:tab/>
        <w:t xml:space="preserve">Abdallah                                        </w:t>
        <w:tab/>
        <w:tab/>
        <w:t>11-07-25</w:t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  <w:r w:rsidR="0020390A">
        <w:rPr>
          <w:bCs/>
        </w:rPr>
      </w:r>
    </w:p>
    <w:p w14:paraId="27EF1A3C" w14:textId="1F78112F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r>
        <w:t>Mob  0586736498</w:t>
      </w:r>
      <w:r w:rsidR="0059381B"/>
      <w:proofErr w:type="spellStart"/>
      <w:r w:rsidR="0059381B"/>
      <w:bookmarkStart w:id="0" w:name="_GoBack"/>
      <w:bookmarkEnd w:id="0"/>
      <w:r w:rsidR="0020390A"/>
      <w:proofErr w:type="spellEnd"/>
      <w:r w:rsidR="0020390A"/>
    </w:p>
    <w:p w14:paraId="1ACE28BF" w14:textId="4B05089E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PO834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QN8754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Temperture VAlve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0"/>
        <w:gridCol w:w="2395"/>
        <w:gridCol w:w="5345"/>
        <w:gridCol w:w="1170"/>
      </w:tblGrid>
      <w:tr w:rsidR="008851CC" w:rsidRPr="00BF2922" w14:paraId="222600E8" w14:textId="77777777" w:rsidTr="00343B1B">
        <w:trPr>
          <w:trHeight w:val="144"/>
        </w:trPr>
        <w:tc>
          <w:tcPr>
            <w:tcW w:w="990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395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345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1170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990"/>
          </w:tcPr>
          <w:p>
            <w:r>
              <w:t>1</w:t>
            </w:r>
          </w:p>
        </w:tc>
        <w:tc>
          <w:tcPr>
            <w:tcW w:type="dxa" w:w="2395"/>
          </w:tcPr>
          <w:p>
            <w:r>
              <w:t>ETD800-8</w:t>
            </w:r>
          </w:p>
        </w:tc>
        <w:tc>
          <w:tcPr>
            <w:tcW w:type="dxa" w:w="5345"/>
          </w:tcPr>
          <w:p>
            <w:r>
              <w:t>Duct Temperature Sensor</w:t>
            </w:r>
          </w:p>
        </w:tc>
        <w:tc>
          <w:tcPr>
            <w:tcW w:type="dxa" w:w="1170"/>
          </w:tcPr>
          <w:p>
            <w:r>
              <w:t>5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09429" w14:textId="77777777" w:rsidR="00F97566" w:rsidRDefault="00F97566">
      <w:r>
        <w:separator/>
      </w:r>
    </w:p>
  </w:endnote>
  <w:endnote w:type="continuationSeparator" w:id="0">
    <w:p w14:paraId="70CA38BE" w14:textId="77777777" w:rsidR="00F97566" w:rsidRDefault="00F9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1A7EE" w14:textId="77777777" w:rsidR="00F97566" w:rsidRDefault="00F97566">
      <w:r>
        <w:separator/>
      </w:r>
    </w:p>
  </w:footnote>
  <w:footnote w:type="continuationSeparator" w:id="0">
    <w:p w14:paraId="7EB494EC" w14:textId="77777777" w:rsidR="00F97566" w:rsidRDefault="00F975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2A9AAC-2D99-4206-A895-CD113289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5868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15</cp:revision>
  <cp:lastPrinted>2025-06-15T15:12:00Z</cp:lastPrinted>
  <dcterms:created xsi:type="dcterms:W3CDTF">2025-06-15T15:11:00Z</dcterms:created>
  <dcterms:modified xsi:type="dcterms:W3CDTF">2025-09-14T10:07:00Z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