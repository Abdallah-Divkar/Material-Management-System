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Sulaiman Habib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Sulaiman Habib Hospital Neom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Shamikh Hawaii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0572024657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PO76457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QN100525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Pressure and Temperature Sensors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E112-708</w:t>
            </w:r>
          </w:p>
        </w:tc>
        <w:tc>
          <w:tcPr>
            <w:tcW w:type="dxa" w:w="1336"/>
          </w:tcPr>
          <w:p>
            <w:r>
              <w:t xml:space="preserve">Solid Core Current Status (“go/no”) Switch, 0.5-200 Amp Range, Normally Open 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5</w:t>
            </w:r>
          </w:p>
        </w:tc>
        <w:tc>
          <w:tcPr>
            <w:tcW w:type="dxa" w:w="1041"/>
          </w:tcPr>
          <w:p>
            <w:r>
              <w:t>SAR 0.00</w:t>
            </w:r>
          </w:p>
        </w:tc>
        <w:tc>
          <w:tcPr>
            <w:tcW w:type="dxa" w:w="1043"/>
          </w:tcPr>
          <w:p>
            <w:r>
              <w:t>SAR 0.00</w:t>
            </w:r>
          </w:p>
        </w:tc>
        <w:tc>
          <w:tcPr>
            <w:tcW w:type="dxa" w:w="1063"/>
          </w:tcPr>
          <w:p>
            <w:r>
              <w:t>0.2</w:t>
            </w:r>
          </w:p>
        </w:tc>
        <w:tc>
          <w:tcPr>
            <w:tcW w:type="dxa" w:w="1063"/>
          </w:tcPr>
          <w:p>
            <w:r>
              <w:t>1.0</w:t>
            </w:r>
          </w:p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MF0500-230M</w:t>
            </w:r>
          </w:p>
        </w:tc>
        <w:tc>
          <w:tcPr>
            <w:tcW w:type="dxa" w:w="1336"/>
          </w:tcPr>
          <w:p>
            <w:r>
              <w:t>Butterfly Valve Actuator, Modulating, 230 Vac, 500NM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0.00</w:t>
            </w:r>
          </w:p>
        </w:tc>
        <w:tc>
          <w:tcPr>
            <w:tcW w:type="dxa" w:w="1043"/>
          </w:tcPr>
          <w:p>
            <w:r>
              <w:t>SAR 0.00</w:t>
            </w:r>
          </w:p>
        </w:tc>
        <w:tc>
          <w:tcPr>
            <w:tcW w:type="dxa" w:w="1063"/>
          </w:tcPr>
          <w:p>
            <w:r>
              <w:t>20.0</w:t>
            </w:r>
          </w:p>
        </w:tc>
        <w:tc>
          <w:tcPr>
            <w:tcW w:type="dxa" w:w="1063"/>
          </w:tcPr>
          <w:p>
            <w:r>
              <w:t>20.0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