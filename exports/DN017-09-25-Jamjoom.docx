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20F" w:rsidRDefault="00F5120F" w:rsidP="00F5120F">
      <w:pPr>
        <w:rPr>
          <w:b/>
          <w:bCs/>
        </w:rPr>
      </w:pPr>
    </w:p>
    <w:p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Jamjoom</w:t>
      </w:r>
      <w:r>
        <w:rPr>
          <w:b/>
          <w:bCs/>
          <w:sz w:val="28"/>
          <w:szCs w:val="28"/>
        </w:rPr>
        <w:tab/>
        <w:t xml:space="preserve">           </w:t>
      </w:r>
    </w:p>
    <w:p w:rsidR="00F5120F" w:rsidRPr="00C02F92" w:rsidRDefault="00695BBD" w:rsidP="00D22B5E">
      <w:pPr>
        <w:tabs>
          <w:tab w:val="left" w:pos="6120"/>
        </w:tabs>
        <w:rPr>
          <w:b/>
        </w:rPr>
      </w:pPr>
      <w:r>
        <w:t xml:space="preserve">MTS </w:t>
      </w:r>
      <w:proofErr w:type="spellStart"/>
      <w:r>
        <w:t>Khumrah</w:t>
      </w:r>
      <w:proofErr w:type="spellEnd"/>
      <w:r>
        <w:t xml:space="preserve"> Factory, Jeddah                                                                         </w:t>
      </w:r>
      <w:r w:rsidR="00FF28AC">
        <w:t xml:space="preserve">                 </w:t>
      </w:r>
      <w:bookmarkStart w:id="0" w:name="_GoBack"/>
      <w:bookmarkEnd w:id="0"/>
      <w:r>
        <w:t>DN017-09-25</w:t>
      </w:r>
    </w:p>
    <w:p w:rsidR="00F5120F" w:rsidRPr="00C02F92" w:rsidRDefault="00695BBD" w:rsidP="00200CBF">
      <w:pPr>
        <w:tabs>
          <w:tab w:val="left" w:pos="7905"/>
        </w:tabs>
      </w:pPr>
      <w:r>
        <w:t xml:space="preserve">573202943  </w:t>
      </w:r>
      <w:r>
        <w:tab/>
      </w:r>
      <w:r>
        <w:tab/>
        <w:t xml:space="preserve">     </w:t>
      </w:r>
      <w:r>
        <w:tab/>
      </w:r>
    </w:p>
    <w:p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>975948                                                                                                                    Date:</w:t>
      </w:r>
      <w:r>
        <w:tab/>
      </w:r>
    </w:p>
    <w:p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</w:r>
      <w:r w:rsidRPr="00C02F92">
        <w:rPr>
          <w:b/>
        </w:rPr>
        <w:tab/>
        <w:t xml:space="preserve">Fardin                                        </w:t>
      </w:r>
      <w:r w:rsidRPr="00C02F92">
        <w:rPr>
          <w:b/>
        </w:rPr>
        <w:tab/>
      </w:r>
      <w:r w:rsidRPr="00C02F92">
        <w:rPr>
          <w:b/>
        </w:rPr>
        <w:tab/>
        <w:t>17-09-25</w:t>
      </w:r>
    </w:p>
    <w:p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r>
        <w:t>Mob  504335401</w:t>
      </w:r>
    </w:p>
    <w:p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PO0577</w:t>
      </w:r>
    </w:p>
    <w:p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QN150625</w:t>
      </w:r>
    </w:p>
    <w:p w:rsidR="0090365C" w:rsidRDefault="0090365C" w:rsidP="009426EA">
      <w:pPr>
        <w:pStyle w:val="Caption"/>
        <w:rPr>
          <w:u w:val="none"/>
        </w:rPr>
      </w:pPr>
    </w:p>
    <w:p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AHU Temp Sensor HVAC</w:t>
      </w:r>
    </w:p>
    <w:p w:rsidR="00B227D8" w:rsidRDefault="00B227D8" w:rsidP="00B227D8"/>
    <w:p w:rsidR="008851CC" w:rsidRPr="00B227D8" w:rsidRDefault="008851CC" w:rsidP="00B227D8">
      <w:r>
        <w:tab/>
      </w:r>
    </w:p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0"/>
        <w:gridCol w:w="2395"/>
        <w:gridCol w:w="5345"/>
        <w:gridCol w:w="1170"/>
      </w:tblGrid>
      <w:tr w:rsidR="008851CC" w:rsidRPr="00BF2922" w:rsidTr="00343B1B">
        <w:trPr>
          <w:trHeight w:val="144"/>
        </w:trPr>
        <w:tc>
          <w:tcPr>
            <w:tcW w:w="990" w:type="dxa"/>
            <w:vAlign w:val="center"/>
          </w:tcPr>
          <w:p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395" w:type="dxa"/>
            <w:vAlign w:val="center"/>
          </w:tcPr>
          <w:p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345" w:type="dxa"/>
            <w:vAlign w:val="center"/>
          </w:tcPr>
          <w:p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</w:tcPr>
          <w:p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  <w:tr w:rsidR="00194C03">
        <w:tc>
          <w:tcPr>
            <w:tcW w:w="990" w:type="dxa"/>
          </w:tcPr>
          <w:p w:rsidR="00194C03" w:rsidRDefault="00250060">
            <w:r>
              <w:t>1</w:t>
            </w:r>
          </w:p>
        </w:tc>
        <w:tc>
          <w:tcPr>
            <w:tcW w:w="2395" w:type="dxa"/>
          </w:tcPr>
          <w:p w:rsidR="00194C03" w:rsidRDefault="00250060">
            <w:r>
              <w:t>ETD800-8</w:t>
            </w:r>
          </w:p>
        </w:tc>
        <w:tc>
          <w:tcPr>
            <w:tcW w:w="5345" w:type="dxa"/>
          </w:tcPr>
          <w:p w:rsidR="00194C03" w:rsidRDefault="00250060">
            <w:r>
              <w:t>Duct Temperature Sensor</w:t>
            </w:r>
          </w:p>
        </w:tc>
        <w:tc>
          <w:tcPr>
            <w:tcW w:w="1170" w:type="dxa"/>
          </w:tcPr>
          <w:p w:rsidR="00194C03" w:rsidRDefault="00250060">
            <w:r>
              <w:t>7</w:t>
            </w:r>
          </w:p>
        </w:tc>
      </w:tr>
      <w:tr w:rsidR="00194C03">
        <w:tc>
          <w:tcPr>
            <w:tcW w:w="990" w:type="dxa"/>
          </w:tcPr>
          <w:p w:rsidR="00194C03" w:rsidRDefault="00250060">
            <w:r>
              <w:t>2</w:t>
            </w:r>
          </w:p>
        </w:tc>
        <w:tc>
          <w:tcPr>
            <w:tcW w:w="2395" w:type="dxa"/>
          </w:tcPr>
          <w:p w:rsidR="00194C03" w:rsidRDefault="00250060">
            <w:r>
              <w:t>TSMN-58011</w:t>
            </w:r>
          </w:p>
        </w:tc>
        <w:tc>
          <w:tcPr>
            <w:tcW w:w="5345" w:type="dxa"/>
          </w:tcPr>
          <w:p w:rsidR="00194C03" w:rsidRDefault="00250060">
            <w:r>
              <w:t>Room Space Temperature Sensor</w:t>
            </w:r>
          </w:p>
        </w:tc>
        <w:tc>
          <w:tcPr>
            <w:tcW w:w="1170" w:type="dxa"/>
          </w:tcPr>
          <w:p w:rsidR="00194C03" w:rsidRDefault="00250060">
            <w:r>
              <w:t>1</w:t>
            </w:r>
          </w:p>
        </w:tc>
      </w:tr>
    </w:tbl>
    <w:p w:rsidR="00B227D8" w:rsidRPr="00B227D8" w:rsidRDefault="00B227D8" w:rsidP="00B227D8"/>
    <w:p w:rsidR="001A47AF" w:rsidRDefault="001A47AF" w:rsidP="00F5120F"/>
    <w:p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:rsidTr="00E7335C">
        <w:tc>
          <w:tcPr>
            <w:tcW w:w="5701" w:type="dxa"/>
          </w:tcPr>
          <w:p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:rsidR="00F5120F" w:rsidRDefault="00F5120F" w:rsidP="00E0720F"/>
        </w:tc>
      </w:tr>
      <w:tr w:rsidR="00F5120F" w:rsidTr="00E7335C">
        <w:tc>
          <w:tcPr>
            <w:tcW w:w="5701" w:type="dxa"/>
          </w:tcPr>
          <w:p w:rsidR="00F5120F" w:rsidRDefault="00F5120F" w:rsidP="00E0720F"/>
        </w:tc>
        <w:tc>
          <w:tcPr>
            <w:tcW w:w="4289" w:type="dxa"/>
          </w:tcPr>
          <w:p w:rsidR="00F5120F" w:rsidRDefault="00F5120F" w:rsidP="00E0720F"/>
        </w:tc>
      </w:tr>
      <w:tr w:rsidR="00F5120F" w:rsidTr="00E7335C">
        <w:tc>
          <w:tcPr>
            <w:tcW w:w="5701" w:type="dxa"/>
          </w:tcPr>
          <w:p w:rsidR="00F5120F" w:rsidRDefault="00F5120F" w:rsidP="00E0720F"/>
          <w:p w:rsidR="00F5120F" w:rsidRDefault="00F5120F" w:rsidP="00E0720F"/>
          <w:p w:rsidR="00F5120F" w:rsidRDefault="00F5120F" w:rsidP="00E0720F"/>
          <w:p w:rsidR="00F5120F" w:rsidRDefault="00F5120F" w:rsidP="00E0720F"/>
        </w:tc>
        <w:tc>
          <w:tcPr>
            <w:tcW w:w="4289" w:type="dxa"/>
          </w:tcPr>
          <w:p w:rsidR="00F5120F" w:rsidRDefault="00F5120F" w:rsidP="00E0720F"/>
        </w:tc>
      </w:tr>
      <w:tr w:rsidR="00F5120F" w:rsidTr="00E7335C">
        <w:tc>
          <w:tcPr>
            <w:tcW w:w="5701" w:type="dxa"/>
          </w:tcPr>
          <w:p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:rsidR="00F5120F" w:rsidRDefault="00F5120F" w:rsidP="00E0720F">
            <w:r>
              <w:t xml:space="preserve">         Name &amp; Signature &amp; Date</w:t>
            </w:r>
          </w:p>
        </w:tc>
      </w:tr>
    </w:tbl>
    <w:p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060" w:rsidRDefault="00250060">
      <w:r>
        <w:separator/>
      </w:r>
    </w:p>
  </w:endnote>
  <w:endnote w:type="continuationSeparator" w:id="0">
    <w:p w:rsidR="00250060" w:rsidRDefault="00250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:rsidTr="006776BF">
      <w:tc>
        <w:tcPr>
          <w:tcW w:w="10440" w:type="dxa"/>
          <w:tcBorders>
            <w:top w:val="single" w:sz="4" w:space="0" w:color="auto"/>
          </w:tcBorders>
        </w:tcPr>
        <w:p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:rsidTr="006776BF">
      <w:tc>
        <w:tcPr>
          <w:tcW w:w="10440" w:type="dxa"/>
        </w:tcPr>
        <w:p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060" w:rsidRDefault="00250060">
      <w:r>
        <w:separator/>
      </w:r>
    </w:p>
  </w:footnote>
  <w:footnote w:type="continuationSeparator" w:id="0">
    <w:p w:rsidR="00250060" w:rsidRDefault="00250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:rsidTr="006776BF">
      <w:tc>
        <w:tcPr>
          <w:tcW w:w="4381" w:type="dxa"/>
        </w:tcPr>
        <w:p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:rsidTr="002C40FD">
      <w:trPr>
        <w:trHeight w:val="1681"/>
      </w:trPr>
      <w:tc>
        <w:tcPr>
          <w:tcW w:w="4662" w:type="dxa"/>
        </w:tcPr>
        <w:p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:rsidR="00C4067C" w:rsidRDefault="00410DE4" w:rsidP="00637B9D">
    <w:pPr>
      <w:pStyle w:val="Header"/>
      <w:jc w:val="center"/>
    </w:pPr>
    <w:r>
      <w:rPr>
        <w:b/>
        <w:bCs/>
        <w:sz w:val="36"/>
        <w:szCs w:val="36"/>
        <w:u w:val="single"/>
      </w:rPr>
      <w:t>Dispatch</w:t>
    </w:r>
    <w:r w:rsidR="00F512A8">
      <w:rPr>
        <w:b/>
        <w:bCs/>
        <w:sz w:val="36"/>
        <w:szCs w:val="36"/>
        <w:u w:val="single"/>
      </w:rPr>
      <w:t xml:space="preserve">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4C03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060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8AC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2A9869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58BBC-0857-4C6E-9490-747E8E4B5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19</cp:revision>
  <cp:lastPrinted>2025-06-15T15:12:00Z</cp:lastPrinted>
  <dcterms:created xsi:type="dcterms:W3CDTF">2025-06-15T15:11:00Z</dcterms:created>
  <dcterms:modified xsi:type="dcterms:W3CDTF">2025-09-17T13:50:00Z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