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Carrefour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Flamingo Mall                                                                                                         DN014-09-25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0573202943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43843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Fardin Divker                                        </w:t>
        <w:tab/>
        <w:tab/>
        <w:t>14-09-25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0504335401</w:t>
      </w:r>
      <w:r w:rsidR="0059381B"/>
      <w:proofErr w:type="spellStart"/>
      <w:r w:rsidR="0059381B"/>
      <w:bookmarkStart w:id="0" w:name="_GoBack"/>
      <w:bookmarkEnd w:id="0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PO012-04-24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QN014-08-25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Temperature and Humidity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E112-708</w:t>
            </w:r>
          </w:p>
        </w:tc>
        <w:tc>
          <w:tcPr>
            <w:tcW w:type="dxa" w:w="5345"/>
          </w:tcPr>
          <w:p>
            <w:r>
              <w:t xml:space="preserve">Solid Core Current Status (“go/no”) Switch, 0.5-200 Amp Range, Normally Open 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2</w:t>
            </w:r>
          </w:p>
        </w:tc>
        <w:tc>
          <w:tcPr>
            <w:tcW w:type="dxa" w:w="2395"/>
          </w:tcPr>
          <w:p>
            <w:r>
              <w:t>MF550-24M</w:t>
            </w:r>
          </w:p>
        </w:tc>
        <w:tc>
          <w:tcPr>
            <w:tcW w:type="dxa" w:w="5345"/>
          </w:tcPr>
          <w:p>
            <w:r>
              <w:t>Butterfly Valve Actuator, Modulating, 24 Vac, 550NM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3</w:t>
            </w:r>
          </w:p>
        </w:tc>
        <w:tc>
          <w:tcPr>
            <w:tcW w:type="dxa" w:w="2395"/>
          </w:tcPr>
          <w:p>
            <w:r>
              <w:t>6552052000 (SPW110)</w:t>
            </w:r>
          </w:p>
        </w:tc>
        <w:tc>
          <w:tcPr>
            <w:tcW w:type="dxa" w:w="5345"/>
          </w:tcPr>
          <w:p>
            <w:r>
              <w:t>Differential pressure transducer for harsh media, wet . Pressure range 0 to 6 barI (Custom and + / - pressure range available).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4</w:t>
            </w:r>
          </w:p>
        </w:tc>
        <w:tc>
          <w:tcPr>
            <w:tcW w:type="dxa" w:w="2395"/>
          </w:tcPr>
          <w:p>
            <w:r>
              <w:t>LX-380</w:t>
            </w:r>
          </w:p>
        </w:tc>
        <w:tc>
          <w:tcPr>
            <w:tcW w:type="dxa" w:w="5345"/>
          </w:tcPr>
          <w:p>
            <w:r>
              <w:t>Alarm Printer Dot Matrix Printer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9429" w14:textId="77777777" w:rsidR="00F97566" w:rsidRDefault="00F97566">
      <w:r>
        <w:separator/>
      </w:r>
    </w:p>
  </w:endnote>
  <w:endnote w:type="continuationSeparator" w:id="0">
    <w:p w14:paraId="70CA38BE" w14:textId="77777777"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A7EE" w14:textId="77777777" w:rsidR="00F97566" w:rsidRDefault="00F97566">
      <w:r>
        <w:separator/>
      </w:r>
    </w:p>
  </w:footnote>
  <w:footnote w:type="continuationSeparator" w:id="0">
    <w:p w14:paraId="7EB494EC" w14:textId="77777777"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A9AAC-2D99-4206-A895-CD113289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15</cp:revision>
  <cp:lastPrinted>2025-06-15T15:12:00Z</cp:lastPrinted>
  <dcterms:created xsi:type="dcterms:W3CDTF">2025-06-15T15:11:00Z</dcterms:created>
  <dcterms:modified xsi:type="dcterms:W3CDTF">2025-09-14T10:07:00Z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