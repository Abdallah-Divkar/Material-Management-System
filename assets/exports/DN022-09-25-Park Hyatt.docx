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Park Hyatt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Park Hyatt Jeddah                                                                                                         DN022-09-25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0504335401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364578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Aftab                                        </w:t>
        <w:tab/>
        <w:tab/>
        <w:t>22-09-25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05765786</w:t>
      </w:r>
      <w:r w:rsidR="0059381B"/>
      <w:proofErr w:type="spellStart"/>
      <w:r w:rsidR="0059381B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PO689709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QN11-0921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Sensor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95"/>
          </w:tcPr>
          <w:p>
            <w:r>
              <w:t>1</w:t>
            </w:r>
          </w:p>
        </w:tc>
        <w:tc>
          <w:tcPr>
            <w:tcW w:type="dxa" w:w="2790"/>
          </w:tcPr>
          <w:p>
            <w:r>
              <w:t>MS51-7103-150</w:t>
            </w:r>
          </w:p>
        </w:tc>
        <w:tc>
          <w:tcPr>
            <w:tcW w:type="dxa" w:w="5850"/>
          </w:tcPr>
          <w:p>
            <w:r>
              <w:t>Cooling Coil Valve Actuator, Modulating 24Vac, 0-10 Vdc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2</w:t>
            </w:r>
          </w:p>
        </w:tc>
        <w:tc>
          <w:tcPr>
            <w:tcW w:type="dxa" w:w="2790"/>
          </w:tcPr>
          <w:p>
            <w:r>
              <w:t>VEGAWELL 52</w:t>
            </w:r>
          </w:p>
        </w:tc>
        <w:tc>
          <w:tcPr>
            <w:tcW w:type="dxa" w:w="5850"/>
          </w:tcPr>
          <w:p>
            <w:r>
              <w:t>Domestic water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3</w:t>
            </w:r>
          </w:p>
        </w:tc>
        <w:tc>
          <w:tcPr>
            <w:tcW w:type="dxa" w:w="2790"/>
          </w:tcPr>
          <w:p>
            <w:r>
              <w:t>MNB-1000-A</w:t>
            </w:r>
          </w:p>
        </w:tc>
        <w:tc>
          <w:tcPr>
            <w:tcW w:type="dxa" w:w="5850"/>
          </w:tcPr>
          <w:p>
            <w:r>
              <w:t>BACnet DDC Plant/Master Controller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4</w:t>
            </w:r>
          </w:p>
        </w:tc>
        <w:tc>
          <w:tcPr>
            <w:tcW w:type="dxa" w:w="2790"/>
          </w:tcPr>
          <w:p>
            <w:r>
              <w:t>MS51-7103-150</w:t>
            </w:r>
          </w:p>
        </w:tc>
        <w:tc>
          <w:tcPr>
            <w:tcW w:type="dxa" w:w="5850"/>
          </w:tcPr>
          <w:p>
            <w:r>
              <w:t>Cooling Coil Valve Actuator, Modulating 24Vac, 0-10 Vdc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5</w:t>
            </w:r>
          </w:p>
        </w:tc>
        <w:tc>
          <w:tcPr>
            <w:tcW w:type="dxa" w:w="2790"/>
          </w:tcPr>
          <w:p>
            <w:r>
              <w:t>BFV</w:t>
            </w:r>
          </w:p>
        </w:tc>
        <w:tc>
          <w:tcPr>
            <w:tcW w:type="dxa" w:w="5850"/>
          </w:tcPr>
          <w:p>
            <w:r>
              <w:t>Valves - Butterfly Valve ( Size: 8'' , Pressure Rating: 16 Bar , End Type: Flanged ,Material: With O/Off Actuator and Manual Override , Manufacturer: TAC OEM , Model: 8" BFV )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  <w:bookmarkStart w:id="0" w:name="_GoBack"/>
      <w:bookmarkEnd w:id="0"/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C5159" w14:textId="77777777" w:rsidR="00130E04" w:rsidRDefault="00130E04">
      <w:r>
        <w:separator/>
      </w:r>
    </w:p>
  </w:endnote>
  <w:endnote w:type="continuationSeparator" w:id="0">
    <w:p w14:paraId="382CC473" w14:textId="77777777" w:rsidR="00130E04" w:rsidRDefault="0013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D9B2C" w14:textId="77777777" w:rsidR="00130E04" w:rsidRDefault="00130E04">
      <w:r>
        <w:separator/>
      </w:r>
    </w:p>
  </w:footnote>
  <w:footnote w:type="continuationSeparator" w:id="0">
    <w:p w14:paraId="787A6007" w14:textId="77777777" w:rsidR="00130E04" w:rsidRDefault="0013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156C1-D19E-4D1A-BEFB-5C26B6B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17</cp:revision>
  <cp:lastPrinted>2025-06-15T15:12:00Z</cp:lastPrinted>
  <dcterms:created xsi:type="dcterms:W3CDTF">2025-06-15T15:11:00Z</dcterms:created>
  <dcterms:modified xsi:type="dcterms:W3CDTF">2025-09-22T06:46:00Z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