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Divkar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                                                                                                      DN021-09-25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59381B">
        <w:t>{</w:t>
      </w:r>
      <w:proofErr w:type="spellStart"/>
      <w:proofErr w:type="gramEnd"/>
      <w:r w:rsidR="0059381B">
        <w:t>Contact</w:t>
      </w:r>
      <w:r w:rsidR="0020390A">
        <w:t>_Num</w:t>
      </w:r>
      <w:proofErr w:type="spellEnd"/>
      <w:r w:rsidR="0020390A">
        <w:t>}</w:t>
      </w:r>
      <w:r w:rsidR="00BF799A">
        <w:t xml:space="preserve">                                                                                    </w:t>
      </w:r>
      <w:r w:rsidR="00BF799A" w:rsidRPr="00F5120F">
        <w:rPr>
          <w:b/>
          <w:bCs/>
        </w:rPr>
        <w:t>Date:</w:t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989803                                                            21-09-25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Othaim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BFV</w:t>
            </w:r>
          </w:p>
        </w:tc>
        <w:tc>
          <w:tcPr>
            <w:tcW w:type="dxa" w:w="1336"/>
          </w:tcPr>
          <w:p>
            <w:r>
              <w:t>Valves - Butterfly Valve ( Size: 8'' , Pressure Rating: 16 Bar , End Type: Flanged ,Material: With O/Off Actuator and Manual Override , Manufacturer: TAC OEM , Model: 8" BFV )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VB-7313-0-4-08</w:t>
            </w:r>
          </w:p>
        </w:tc>
        <w:tc>
          <w:tcPr>
            <w:tcW w:type="dxa" w:w="1336"/>
          </w:tcPr>
          <w:p>
            <w:r>
              <w:t>Valves - Globe Valve ( Size: 1" 3-way Vale body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3</w:t>
            </w:r>
          </w:p>
        </w:tc>
        <w:tc>
          <w:tcPr>
            <w:tcW w:type="dxa" w:w="1035"/>
          </w:tcPr>
          <w:p>
            <w:r>
              <w:t>VB-7313-0-4-09</w:t>
            </w:r>
          </w:p>
        </w:tc>
        <w:tc>
          <w:tcPr>
            <w:tcW w:type="dxa" w:w="1336"/>
          </w:tcPr>
          <w:p>
            <w:r>
              <w:t>Valves - Globe Valve ( Size: 1-1/4" 3-way Vale body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4</w:t>
            </w:r>
          </w:p>
        </w:tc>
        <w:tc>
          <w:tcPr>
            <w:tcW w:type="dxa" w:w="1035"/>
          </w:tcPr>
          <w:p>
            <w:r>
              <w:t>VB-7313-0-4-10</w:t>
            </w:r>
          </w:p>
        </w:tc>
        <w:tc>
          <w:tcPr>
            <w:tcW w:type="dxa" w:w="1336"/>
          </w:tcPr>
          <w:p>
            <w:r>
              <w:t>Valves - Globe Valve ( Size: 1-1/2" 3-way Vale body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5</w:t>
            </w:r>
          </w:p>
        </w:tc>
        <w:tc>
          <w:tcPr>
            <w:tcW w:type="dxa" w:w="1035"/>
          </w:tcPr>
          <w:p>
            <w:r>
              <w:t>VB-8303-0-5-12</w:t>
            </w:r>
          </w:p>
        </w:tc>
        <w:tc>
          <w:tcPr>
            <w:tcW w:type="dxa" w:w="1336"/>
          </w:tcPr>
          <w:p>
            <w:r>
              <w:t>Valves - Globe Valve ( Size: 2-1/2" 3-way Vale body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