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8F8C7" w14:textId="77777777" w:rsidR="00F5120F" w:rsidRDefault="00F5120F" w:rsidP="00F5120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4"/>
      </w:tblGrid>
      <w:tr w:rsidR="00F209B6" w14:paraId="15316E00" w14:textId="77777777" w:rsidTr="00681231">
        <w:tc>
          <w:tcPr>
            <w:tcW w:w="4853" w:type="dxa"/>
          </w:tcPr>
          <w:p w14:paraId="30E8E893" w14:textId="77777777" w:rsidR="00F209B6" w:rsidRDefault="00F209B6" w:rsidP="0088270F">
            <w:pPr>
              <w:jc w:val="left"/>
              <w:rPr>
                <w:b/>
                <w:bCs/>
              </w:rPr>
            </w:pPr>
            <w:bookmarkStart w:id="0" w:name="_GoBack" w:colFirst="1" w:colLast="1"/>
            <w:r>
              <w:rPr>
                <w:b/>
                <w:bCs/>
                <w:sz w:val="28"/>
                <w:szCs w:val="28"/>
              </w:rPr>
              <w:t>Majid Al-Futtaim</w:t>
              <w:tab/>
            </w:r>
            <w:r w:rsidRPr="003910E5">
              <w:rPr>
                <w:b/>
                <w:bCs/>
                <w:sz w:val="28"/>
                <w:szCs w:val="28"/>
              </w:rPr>
            </w:r>
          </w:p>
        </w:tc>
        <w:tc>
          <w:tcPr>
            <w:tcW w:w="4854" w:type="dxa"/>
          </w:tcPr>
          <w:p w14:paraId="722F21D2" w14:textId="5CE556E6" w:rsidR="00F209B6" w:rsidRPr="00A71BE3" w:rsidRDefault="00F209B6" w:rsidP="0088270F">
            <w:pPr>
              <w:tabs>
                <w:tab w:val="left" w:pos="6120"/>
              </w:tabs>
              <w:jc w:val="right"/>
              <w:rPr>
                <w:b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DN004-09-25</w:t>
            </w:r>
            <w:proofErr w:type="spellStart"/>
            <w:r>
              <w:rPr>
                <w:b/>
                <w:bCs/>
                <w:i/>
                <w:iCs/>
                <w:sz w:val="32"/>
                <w:szCs w:val="32"/>
              </w:rPr>
            </w:r>
            <w:proofErr w:type="spellEnd"/>
            <w:r>
              <w:rPr>
                <w:b/>
                <w:bCs/>
                <w:i/>
                <w:iCs/>
                <w:sz w:val="32"/>
                <w:szCs w:val="32"/>
              </w:rPr>
            </w:r>
          </w:p>
        </w:tc>
      </w:tr>
      <w:tr w:rsidR="00F209B6" w14:paraId="47400CAD" w14:textId="77777777" w:rsidTr="00681231">
        <w:tc>
          <w:tcPr>
            <w:tcW w:w="4853" w:type="dxa"/>
          </w:tcPr>
          <w:p w14:paraId="2455C174" w14:textId="77777777" w:rsidR="00F209B6" w:rsidRDefault="00F209B6" w:rsidP="0088270F">
            <w:pPr>
              <w:jc w:val="left"/>
              <w:rPr>
                <w:b/>
                <w:bCs/>
              </w:rPr>
            </w:pPr>
            <w:r w:rsidRPr="0034470A">
              <w:rPr>
                <w:b/>
                <w:bCs/>
                <w:szCs w:val="24"/>
              </w:rPr>
              <w:t>Carrefour, Flamingo Mall</w:t>
            </w:r>
            <w:proofErr w:type="spellStart"/>
            <w:r w:rsidRPr="0034470A">
              <w:rPr>
                <w:b/>
                <w:szCs w:val="24"/>
              </w:rPr>
            </w:r>
            <w:proofErr w:type="spellEnd"/>
            <w:r w:rsidRPr="0034470A">
              <w:rPr>
                <w:b/>
                <w:bCs/>
                <w:szCs w:val="24"/>
              </w:rPr>
            </w:r>
          </w:p>
        </w:tc>
        <w:tc>
          <w:tcPr>
            <w:tcW w:w="4854" w:type="dxa"/>
          </w:tcPr>
          <w:p w14:paraId="08EB559D" w14:textId="77777777" w:rsidR="00F209B6" w:rsidRPr="00A71BE3" w:rsidRDefault="00F209B6" w:rsidP="0088270F">
            <w:pPr>
              <w:tabs>
                <w:tab w:val="left" w:pos="720"/>
                <w:tab w:val="left" w:pos="1440"/>
                <w:tab w:val="left" w:pos="5790"/>
                <w:tab w:val="left" w:pos="7485"/>
              </w:tabs>
              <w:jc w:val="right"/>
              <w:rPr>
                <w:szCs w:val="24"/>
              </w:rPr>
            </w:pPr>
          </w:p>
        </w:tc>
      </w:tr>
      <w:tr w:rsidR="00F209B6" w14:paraId="13DF1517" w14:textId="77777777" w:rsidTr="00681231">
        <w:tc>
          <w:tcPr>
            <w:tcW w:w="4853" w:type="dxa"/>
          </w:tcPr>
          <w:p w14:paraId="7F331BDD" w14:textId="77777777" w:rsidR="00F209B6" w:rsidRDefault="00F209B6" w:rsidP="0088270F">
            <w:pPr>
              <w:jc w:val="left"/>
              <w:rPr>
                <w:b/>
                <w:bCs/>
              </w:rPr>
            </w:pPr>
            <w:r>
              <w:t>Jeddah</w:t>
            </w:r>
          </w:p>
        </w:tc>
        <w:tc>
          <w:tcPr>
            <w:tcW w:w="4854" w:type="dxa"/>
          </w:tcPr>
          <w:p w14:paraId="66C0F760" w14:textId="77777777" w:rsidR="00F209B6" w:rsidRDefault="00F209B6" w:rsidP="0088270F">
            <w:pPr>
              <w:jc w:val="right"/>
              <w:rPr>
                <w:b/>
                <w:bCs/>
              </w:rPr>
            </w:pPr>
          </w:p>
        </w:tc>
      </w:tr>
      <w:tr w:rsidR="00F209B6" w14:paraId="37BED9BC" w14:textId="77777777" w:rsidTr="00681231">
        <w:tc>
          <w:tcPr>
            <w:tcW w:w="4853" w:type="dxa"/>
          </w:tcPr>
          <w:p w14:paraId="7038C674" w14:textId="77777777" w:rsidR="00F209B6" w:rsidRDefault="00F209B6" w:rsidP="0088270F">
            <w:pPr>
              <w:jc w:val="left"/>
              <w:rPr>
                <w:b/>
                <w:bCs/>
              </w:rPr>
            </w:pPr>
            <w:r>
              <w:t>01253999999</w:t>
            </w:r>
            <w:proofErr w:type="spellStart"/>
            <w:r/>
            <w:proofErr w:type="spellEnd"/>
            <w:r/>
          </w:p>
        </w:tc>
        <w:tc>
          <w:tcPr>
            <w:tcW w:w="4854" w:type="dxa"/>
          </w:tcPr>
          <w:p w14:paraId="4D224BB2" w14:textId="77777777" w:rsidR="00F209B6" w:rsidRDefault="00F209B6" w:rsidP="0088270F">
            <w:pPr>
              <w:jc w:val="right"/>
              <w:rPr>
                <w:b/>
                <w:bCs/>
              </w:rPr>
            </w:pPr>
            <w:r w:rsidRPr="00F5120F">
              <w:rPr>
                <w:b/>
                <w:bCs/>
              </w:rPr>
              <w:t>Date:</w:t>
              <w:tab/>
              <w:t>28-09-25</w:t>
            </w:r>
            <w:r/>
            <w:r>
              <w:rPr>
                <w:bCs/>
              </w:rPr>
            </w:r>
          </w:p>
        </w:tc>
      </w:tr>
      <w:bookmarkEnd w:id="0"/>
      <w:tr w:rsidR="00F209B6" w14:paraId="470375DE" w14:textId="77777777" w:rsidTr="00681231">
        <w:tc>
          <w:tcPr>
            <w:tcW w:w="4853" w:type="dxa"/>
          </w:tcPr>
          <w:p w14:paraId="2FB3D49E" w14:textId="77777777" w:rsidR="00F209B6" w:rsidRDefault="00F209B6" w:rsidP="0088270F">
            <w:pPr>
              <w:jc w:val="left"/>
              <w:rPr>
                <w:b/>
                <w:bCs/>
              </w:rPr>
            </w:pPr>
            <w:r w:rsidRPr="00C02F92">
              <w:rPr>
                <w:b/>
              </w:rPr>
              <w:t>Attn.:</w:t>
              <w:tab/>
              <w:t>Sulaiman</w:t>
            </w:r>
            <w:r w:rsidRPr="00C02F92">
              <w:rPr>
                <w:b/>
              </w:rPr>
            </w:r>
            <w:r>
              <w:rPr>
                <w:b/>
              </w:rPr>
            </w:r>
            <w:proofErr w:type="spellStart"/>
            <w:r>
              <w:rPr>
                <w:b/>
              </w:rPr>
            </w:r>
            <w:proofErr w:type="spellEnd"/>
            <w:r>
              <w:rPr>
                <w:b/>
              </w:rPr>
            </w:r>
          </w:p>
        </w:tc>
        <w:tc>
          <w:tcPr>
            <w:tcW w:w="4854" w:type="dxa"/>
          </w:tcPr>
          <w:p w14:paraId="20F08AA4" w14:textId="77777777" w:rsidR="00F209B6" w:rsidRDefault="00F209B6" w:rsidP="00681231">
            <w:pPr>
              <w:rPr>
                <w:b/>
                <w:bCs/>
              </w:rPr>
            </w:pPr>
          </w:p>
        </w:tc>
      </w:tr>
      <w:tr w:rsidR="00F209B6" w14:paraId="55D4CB8C" w14:textId="77777777" w:rsidTr="00681231">
        <w:tc>
          <w:tcPr>
            <w:tcW w:w="4853" w:type="dxa"/>
          </w:tcPr>
          <w:p w14:paraId="6ACD99A4" w14:textId="77777777" w:rsidR="00F209B6" w:rsidRDefault="00F209B6" w:rsidP="0088270F">
            <w:pPr>
              <w:jc w:val="left"/>
              <w:rPr>
                <w:b/>
                <w:bCs/>
              </w:rPr>
            </w:pPr>
            <w:r>
              <w:t>Mob  0504335401</w:t>
            </w:r>
            <w:proofErr w:type="spellStart"/>
            <w:r/>
            <w:proofErr w:type="spellEnd"/>
            <w:r/>
          </w:p>
        </w:tc>
        <w:tc>
          <w:tcPr>
            <w:tcW w:w="4854" w:type="dxa"/>
          </w:tcPr>
          <w:p w14:paraId="6C8C1A2B" w14:textId="77777777" w:rsidR="00F209B6" w:rsidRDefault="00F209B6" w:rsidP="00681231">
            <w:pPr>
              <w:rPr>
                <w:b/>
                <w:bCs/>
              </w:rPr>
            </w:pPr>
          </w:p>
        </w:tc>
      </w:tr>
      <w:tr w:rsidR="00F209B6" w14:paraId="41EC6EEA" w14:textId="77777777" w:rsidTr="00681231">
        <w:tc>
          <w:tcPr>
            <w:tcW w:w="4853" w:type="dxa"/>
          </w:tcPr>
          <w:p w14:paraId="5F91914D" w14:textId="77777777" w:rsidR="00F209B6" w:rsidRPr="00A71BE3" w:rsidRDefault="00F209B6" w:rsidP="0088270F">
            <w:pPr>
              <w:pStyle w:val="Header"/>
              <w:tabs>
                <w:tab w:val="clear" w:pos="4320"/>
                <w:tab w:val="clear" w:pos="8640"/>
                <w:tab w:val="center" w:pos="4680"/>
                <w:tab w:val="right" w:pos="9360"/>
              </w:tabs>
              <w:jc w:val="left"/>
              <w:rPr>
                <w:b/>
                <w:szCs w:val="24"/>
              </w:rPr>
            </w:pPr>
            <w:r w:rsidRPr="00F5120F">
              <w:rPr>
                <w:b/>
                <w:szCs w:val="24"/>
              </w:rPr>
              <w:t>Customer Po Ref: PO79809</w:t>
            </w:r>
            <w:r>
              <w:rPr>
                <w:b/>
                <w:szCs w:val="24"/>
              </w:rPr>
            </w:r>
            <w:proofErr w:type="spellStart"/>
            <w:r>
              <w:rPr>
                <w:b/>
                <w:szCs w:val="24"/>
              </w:rPr>
            </w:r>
            <w:proofErr w:type="spellEnd"/>
            <w:r>
              <w:rPr>
                <w:b/>
                <w:szCs w:val="24"/>
              </w:rPr>
            </w:r>
          </w:p>
        </w:tc>
        <w:tc>
          <w:tcPr>
            <w:tcW w:w="4854" w:type="dxa"/>
          </w:tcPr>
          <w:p w14:paraId="6E800FD6" w14:textId="77777777" w:rsidR="00F209B6" w:rsidRDefault="00F209B6" w:rsidP="00681231">
            <w:pPr>
              <w:rPr>
                <w:b/>
                <w:bCs/>
              </w:rPr>
            </w:pPr>
          </w:p>
        </w:tc>
      </w:tr>
      <w:tr w:rsidR="00F209B6" w14:paraId="77C1329A" w14:textId="77777777" w:rsidTr="00681231">
        <w:tc>
          <w:tcPr>
            <w:tcW w:w="4853" w:type="dxa"/>
          </w:tcPr>
          <w:p w14:paraId="2667EFAF" w14:textId="77777777" w:rsidR="00F209B6" w:rsidRDefault="00F209B6" w:rsidP="0088270F">
            <w:pPr>
              <w:jc w:val="left"/>
              <w:rPr>
                <w:b/>
                <w:bCs/>
              </w:rPr>
            </w:pPr>
            <w:r w:rsidRPr="00A71BE3">
              <w:rPr>
                <w:b/>
              </w:rPr>
              <w:t>Our Quotation: QN09890</w:t>
            </w:r>
            <w:r w:rsidRPr="00A71BE3">
              <w:rPr>
                <w:b/>
                <w:i/>
                <w:iCs/>
              </w:rPr>
            </w:r>
            <w:r>
              <w:rPr>
                <w:i/>
                <w:iCs/>
              </w:rPr>
            </w:r>
          </w:p>
        </w:tc>
        <w:tc>
          <w:tcPr>
            <w:tcW w:w="4854" w:type="dxa"/>
          </w:tcPr>
          <w:p w14:paraId="7C62DCE5" w14:textId="77777777" w:rsidR="00F209B6" w:rsidRDefault="00F209B6" w:rsidP="00681231">
            <w:pPr>
              <w:rPr>
                <w:b/>
                <w:bCs/>
              </w:rPr>
            </w:pPr>
          </w:p>
        </w:tc>
      </w:tr>
      <w:tr w:rsidR="00F209B6" w14:paraId="0E858324" w14:textId="77777777" w:rsidTr="00681231">
        <w:tc>
          <w:tcPr>
            <w:tcW w:w="4853" w:type="dxa"/>
          </w:tcPr>
          <w:p w14:paraId="49BF3010" w14:textId="77777777" w:rsidR="00F209B6" w:rsidRPr="00A71BE3" w:rsidRDefault="00F209B6" w:rsidP="0088270F">
            <w:pPr>
              <w:jc w:val="left"/>
              <w:rPr>
                <w:b/>
              </w:rPr>
            </w:pPr>
          </w:p>
        </w:tc>
        <w:tc>
          <w:tcPr>
            <w:tcW w:w="4854" w:type="dxa"/>
          </w:tcPr>
          <w:p w14:paraId="46A3A1DD" w14:textId="77777777" w:rsidR="00F209B6" w:rsidRDefault="00F209B6" w:rsidP="00681231">
            <w:pPr>
              <w:rPr>
                <w:b/>
                <w:bCs/>
              </w:rPr>
            </w:pPr>
          </w:p>
        </w:tc>
      </w:tr>
      <w:tr w:rsidR="00F209B6" w14:paraId="54681B24" w14:textId="77777777" w:rsidTr="00681231">
        <w:trPr>
          <w:trHeight w:val="220"/>
        </w:trPr>
        <w:tc>
          <w:tcPr>
            <w:tcW w:w="4853" w:type="dxa"/>
          </w:tcPr>
          <w:p w14:paraId="3304A61D" w14:textId="77777777" w:rsidR="00F209B6" w:rsidRPr="00A71BE3" w:rsidRDefault="00F209B6" w:rsidP="0088270F">
            <w:pPr>
              <w:pStyle w:val="Caption"/>
              <w:rPr>
                <w:szCs w:val="24"/>
              </w:rPr>
            </w:pPr>
            <w:r>
              <w:rPr>
                <w:u w:val="none"/>
              </w:rPr>
              <w:t>Subject: AHU Temperature</w:t>
            </w:r>
            <w:r w:rsidRPr="002B0E7C">
              <w:rPr>
                <w:u w:val="none"/>
              </w:rPr>
            </w:r>
            <w:r>
              <w:rPr>
                <w:u w:val="none"/>
              </w:rPr>
            </w:r>
            <w:r>
              <w:rPr>
                <w:szCs w:val="24"/>
              </w:rPr>
            </w:r>
          </w:p>
        </w:tc>
        <w:tc>
          <w:tcPr>
            <w:tcW w:w="4854" w:type="dxa"/>
          </w:tcPr>
          <w:p w14:paraId="54657C8D" w14:textId="77777777" w:rsidR="00F209B6" w:rsidRDefault="00F209B6" w:rsidP="00681231">
            <w:pPr>
              <w:rPr>
                <w:b/>
                <w:bCs/>
              </w:rPr>
            </w:pPr>
          </w:p>
        </w:tc>
      </w:tr>
    </w:tbl>
    <w:p w14:paraId="026FE835" w14:textId="1B01BE76" w:rsidR="008851CC" w:rsidRPr="00B227D8" w:rsidRDefault="008851CC" w:rsidP="00B227D8"/>
    <w:tbl>
      <w:tblPr>
        <w:tblW w:w="990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05"/>
        <w:gridCol w:w="2880"/>
        <w:gridCol w:w="5850"/>
        <w:gridCol w:w="665"/>
      </w:tblGrid>
      <w:tr w:rsidR="008851CC" w:rsidRPr="00BF2922" w14:paraId="222600E8" w14:textId="77777777" w:rsidTr="00F47705">
        <w:trPr>
          <w:trHeight w:val="144"/>
        </w:trPr>
        <w:tc>
          <w:tcPr>
            <w:tcW w:w="505" w:type="dxa"/>
            <w:vAlign w:val="center"/>
          </w:tcPr>
          <w:p w14:paraId="1A2BDEF2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No.</w:t>
            </w:r>
          </w:p>
        </w:tc>
        <w:tc>
          <w:tcPr>
            <w:tcW w:w="2880" w:type="dxa"/>
            <w:vAlign w:val="center"/>
          </w:tcPr>
          <w:p w14:paraId="2014AB68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Item</w:t>
            </w:r>
          </w:p>
        </w:tc>
        <w:tc>
          <w:tcPr>
            <w:tcW w:w="5850" w:type="dxa"/>
            <w:vAlign w:val="center"/>
          </w:tcPr>
          <w:p w14:paraId="540075D1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Description</w:t>
            </w:r>
          </w:p>
        </w:tc>
        <w:tc>
          <w:tcPr>
            <w:tcW w:w="665" w:type="dxa"/>
            <w:vAlign w:val="center"/>
          </w:tcPr>
          <w:p w14:paraId="30B4C63E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proofErr w:type="spellStart"/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Qty</w:t>
            </w:r>
            <w:proofErr w:type="spellEnd"/>
          </w:p>
        </w:tc>
      </w:tr>
      <w:tr>
        <w:tc>
          <w:tcPr>
            <w:tcW w:type="dxa" w:w="505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ETD800-8</w:t>
            </w:r>
          </w:p>
        </w:tc>
        <w:tc>
          <w:tcPr>
            <w:tcW w:type="dxa" w:w="5850"/>
          </w:tcPr>
          <w:p>
            <w:r>
              <w:t>Duct Temperature Sensor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505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ETD800-8</w:t>
            </w:r>
          </w:p>
        </w:tc>
        <w:tc>
          <w:tcPr>
            <w:tcW w:type="dxa" w:w="5850"/>
          </w:tcPr>
          <w:p>
            <w:r>
              <w:t>Duct Temperature Sensor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505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HD3XVSTC-T1</w:t>
            </w:r>
          </w:p>
        </w:tc>
        <w:tc>
          <w:tcPr>
            <w:tcW w:type="dxa" w:w="5850"/>
          </w:tcPr>
          <w:p>
            <w:r>
              <w:t>Duct Mount RH and Temp. Sensor, 3% Accuracy, Selectable 0-5/0-10 VDC Output for RH, w/ 1k RTD Therm. for Temp.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505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TSMN-58011</w:t>
            </w:r>
          </w:p>
        </w:tc>
        <w:tc>
          <w:tcPr>
            <w:tcW w:type="dxa" w:w="5850"/>
          </w:tcPr>
          <w:p>
            <w:r>
              <w:t>Room Space Temperature Sensor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</w:tbl>
    <w:p w14:paraId="02FA5454" w14:textId="6EA671FD" w:rsidR="00B227D8" w:rsidRPr="00B227D8" w:rsidRDefault="00B227D8" w:rsidP="00B227D8"/>
    <w:p w14:paraId="33377AEC" w14:textId="77777777" w:rsidR="001A47AF" w:rsidRDefault="001A47AF" w:rsidP="00F5120F"/>
    <w:p w14:paraId="7671F322" w14:textId="77777777" w:rsidR="001E572A" w:rsidRPr="000D0B9E" w:rsidRDefault="001E572A" w:rsidP="000D0B9E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p w14:paraId="32ED8FCE" w14:textId="77777777" w:rsidR="00F5120F" w:rsidRPr="001E572A" w:rsidRDefault="00D14D07" w:rsidP="00E10A5D">
      <w:pPr>
        <w:pStyle w:val="ListParagraph"/>
        <w:widowControl w:val="0"/>
        <w:numPr>
          <w:ilvl w:val="1"/>
          <w:numId w:val="7"/>
        </w:numPr>
        <w:tabs>
          <w:tab w:val="clear" w:pos="1440"/>
          <w:tab w:val="left" w:pos="720"/>
          <w:tab w:val="num" w:pos="810"/>
        </w:tabs>
        <w:spacing w:after="120"/>
        <w:ind w:left="630" w:right="27" w:hanging="270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1A47AF">
        <w:rPr>
          <w:snapToGrid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snapToGrid w:val="0"/>
          <w:sz w:val="23"/>
        </w:rPr>
        <w:t>hereby the recipient confirm that we have received the above items in good order and condition</w:t>
      </w:r>
      <w:r w:rsidRPr="001A47AF">
        <w:rPr>
          <w:rStyle w:val="NotesBlueH"/>
          <w:rFonts w:ascii="Times New Roman" w:hAnsi="Times New Roman"/>
          <w:snapToGrid w:val="0"/>
          <w:vanish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in good order and  condition</w:t>
      </w:r>
    </w:p>
    <w:p w14:paraId="5EB28DED" w14:textId="77777777" w:rsidR="00D14D07" w:rsidRPr="001E572A" w:rsidRDefault="00D14D07" w:rsidP="00D14D07">
      <w:pPr>
        <w:pStyle w:val="ListParagraph"/>
        <w:widowControl w:val="0"/>
        <w:numPr>
          <w:ilvl w:val="1"/>
          <w:numId w:val="7"/>
        </w:numPr>
        <w:tabs>
          <w:tab w:val="clear" w:pos="1440"/>
        </w:tabs>
        <w:spacing w:after="120"/>
        <w:ind w:left="720"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D14D07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as listed</w:t>
      </w:r>
    </w:p>
    <w:p w14:paraId="44085D7C" w14:textId="77777777" w:rsidR="008D0410" w:rsidRPr="001E572A" w:rsidRDefault="008D0410" w:rsidP="001A47AF">
      <w:pPr>
        <w:pStyle w:val="ListParagraph"/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14:paraId="3828E3EC" w14:textId="77777777" w:rsidTr="00E7335C">
        <w:tc>
          <w:tcPr>
            <w:tcW w:w="5701" w:type="dxa"/>
          </w:tcPr>
          <w:p w14:paraId="0FF72B71" w14:textId="77777777"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14:paraId="184A4A98" w14:textId="77777777"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14:paraId="751C7A10" w14:textId="77777777"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14:paraId="6083B7A3" w14:textId="77777777" w:rsidR="00F5120F" w:rsidRDefault="00F5120F" w:rsidP="00E0720F"/>
        </w:tc>
      </w:tr>
      <w:tr w:rsidR="00F5120F" w14:paraId="32DB9186" w14:textId="77777777" w:rsidTr="00E7335C">
        <w:tc>
          <w:tcPr>
            <w:tcW w:w="5701" w:type="dxa"/>
          </w:tcPr>
          <w:p w14:paraId="13BCAA4E" w14:textId="77777777" w:rsidR="00F5120F" w:rsidRDefault="00F5120F" w:rsidP="00E0720F"/>
        </w:tc>
        <w:tc>
          <w:tcPr>
            <w:tcW w:w="4289" w:type="dxa"/>
          </w:tcPr>
          <w:p w14:paraId="47DE3672" w14:textId="77777777" w:rsidR="00F5120F" w:rsidRDefault="00F5120F" w:rsidP="00E0720F"/>
        </w:tc>
      </w:tr>
      <w:tr w:rsidR="00F5120F" w14:paraId="1C6C6C66" w14:textId="77777777" w:rsidTr="00E7335C">
        <w:tc>
          <w:tcPr>
            <w:tcW w:w="5701" w:type="dxa"/>
          </w:tcPr>
          <w:p w14:paraId="2C6AA0EA" w14:textId="77777777" w:rsidR="00F5120F" w:rsidRDefault="00F5120F" w:rsidP="00E0720F"/>
          <w:p w14:paraId="11AC05AE" w14:textId="77777777" w:rsidR="00F5120F" w:rsidRDefault="00F5120F" w:rsidP="00E0720F"/>
          <w:p w14:paraId="0F62A16E" w14:textId="77777777" w:rsidR="00F5120F" w:rsidRDefault="00F5120F" w:rsidP="00E0720F"/>
          <w:p w14:paraId="55D7BBCC" w14:textId="77777777" w:rsidR="00F5120F" w:rsidRDefault="00F5120F" w:rsidP="00E0720F"/>
        </w:tc>
        <w:tc>
          <w:tcPr>
            <w:tcW w:w="4289" w:type="dxa"/>
          </w:tcPr>
          <w:p w14:paraId="504C5BD9" w14:textId="77777777" w:rsidR="00F5120F" w:rsidRDefault="00F5120F" w:rsidP="00E0720F"/>
        </w:tc>
      </w:tr>
      <w:tr w:rsidR="00F5120F" w14:paraId="56AC6C83" w14:textId="77777777" w:rsidTr="00E7335C">
        <w:tc>
          <w:tcPr>
            <w:tcW w:w="5701" w:type="dxa"/>
          </w:tcPr>
          <w:p w14:paraId="0687535C" w14:textId="77777777"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14:paraId="10959CC8" w14:textId="77777777" w:rsidR="00F5120F" w:rsidRDefault="00F5120F" w:rsidP="00E0720F">
            <w:r>
              <w:t xml:space="preserve">         Name &amp; Signature &amp; Date</w:t>
            </w:r>
          </w:p>
        </w:tc>
      </w:tr>
    </w:tbl>
    <w:p w14:paraId="2FCBBED9" w14:textId="77777777"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D8A8E3" w14:textId="77777777" w:rsidR="00837E9D" w:rsidRDefault="00837E9D">
      <w:r>
        <w:separator/>
      </w:r>
    </w:p>
  </w:endnote>
  <w:endnote w:type="continuationSeparator" w:id="0">
    <w:p w14:paraId="2ACD3753" w14:textId="77777777" w:rsidR="00837E9D" w:rsidRDefault="00837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1A213" w14:textId="77777777"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14:paraId="230E19FF" w14:textId="77777777" w:rsidTr="006776BF">
      <w:tc>
        <w:tcPr>
          <w:tcW w:w="10440" w:type="dxa"/>
          <w:tcBorders>
            <w:top w:val="single" w:sz="4" w:space="0" w:color="auto"/>
          </w:tcBorders>
        </w:tcPr>
        <w:p w14:paraId="31F2C9AD" w14:textId="77777777"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14:paraId="4A2FB3B6" w14:textId="77777777"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14:paraId="7140334E" w14:textId="77777777" w:rsidTr="006776BF">
      <w:tc>
        <w:tcPr>
          <w:tcW w:w="10440" w:type="dxa"/>
        </w:tcPr>
        <w:p w14:paraId="6F080D0C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14:paraId="22E97528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14:paraId="46FD24E2" w14:textId="77777777"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B22DD1" w14:textId="77777777" w:rsidR="00837E9D" w:rsidRDefault="00837E9D">
      <w:r>
        <w:separator/>
      </w:r>
    </w:p>
  </w:footnote>
  <w:footnote w:type="continuationSeparator" w:id="0">
    <w:p w14:paraId="6220AB99" w14:textId="77777777" w:rsidR="00837E9D" w:rsidRDefault="00837E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14:paraId="71F327E5" w14:textId="77777777" w:rsidTr="006776BF">
      <w:tc>
        <w:tcPr>
          <w:tcW w:w="4381" w:type="dxa"/>
        </w:tcPr>
        <w:p w14:paraId="0A801C4F" w14:textId="77777777"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14:paraId="6FCAA670" w14:textId="77777777"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14:paraId="4C60092D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14:paraId="1B4CF22B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14:paraId="184E78F3" w14:textId="77777777"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14:paraId="7C87BD31" w14:textId="77777777" w:rsidTr="002C40FD">
      <w:trPr>
        <w:trHeight w:val="1681"/>
      </w:trPr>
      <w:tc>
        <w:tcPr>
          <w:tcW w:w="4662" w:type="dxa"/>
        </w:tcPr>
        <w:p w14:paraId="15FA1D63" w14:textId="77777777"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14:paraId="37461C2F" w14:textId="77777777"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14:paraId="17B3F9EA" w14:textId="77777777"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14:paraId="6E873A61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14:paraId="54D79A2A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14:paraId="6E423212" w14:textId="77777777"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14:paraId="7E720D4A" w14:textId="31A1ADCA" w:rsidR="00C4067C" w:rsidRDefault="00410DE4" w:rsidP="00637B9D">
    <w:pPr>
      <w:pStyle w:val="Header"/>
      <w:jc w:val="center"/>
    </w:pPr>
    <w:r>
      <w:rPr>
        <w:b/>
        <w:bCs/>
        <w:sz w:val="36"/>
        <w:szCs w:val="36"/>
        <w:u w:val="single"/>
      </w:rPr>
      <w:t>Dispatch</w:t>
    </w:r>
    <w:r w:rsidR="00F512A8">
      <w:rPr>
        <w:b/>
        <w:bCs/>
        <w:sz w:val="36"/>
        <w:szCs w:val="36"/>
        <w:u w:val="single"/>
      </w:rPr>
      <w:t xml:space="preserve"> Note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3079E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470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E5133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0DE4"/>
    <w:rsid w:val="00413552"/>
    <w:rsid w:val="00413D2C"/>
    <w:rsid w:val="00416434"/>
    <w:rsid w:val="00417EA9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6E0D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3E92"/>
    <w:rsid w:val="0055162A"/>
    <w:rsid w:val="005531A1"/>
    <w:rsid w:val="005543EF"/>
    <w:rsid w:val="005635BF"/>
    <w:rsid w:val="00570BC8"/>
    <w:rsid w:val="00582293"/>
    <w:rsid w:val="00584A32"/>
    <w:rsid w:val="00593646"/>
    <w:rsid w:val="0059381B"/>
    <w:rsid w:val="0059531D"/>
    <w:rsid w:val="005A13A5"/>
    <w:rsid w:val="005A446B"/>
    <w:rsid w:val="005B4ECC"/>
    <w:rsid w:val="005C61F5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20812"/>
    <w:rsid w:val="0062378C"/>
    <w:rsid w:val="00625BA8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130A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C5CC8"/>
    <w:rsid w:val="007D30D9"/>
    <w:rsid w:val="007D43D0"/>
    <w:rsid w:val="007D6CCE"/>
    <w:rsid w:val="007D7806"/>
    <w:rsid w:val="007E00B3"/>
    <w:rsid w:val="007E1DEE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37E9D"/>
    <w:rsid w:val="00844DB0"/>
    <w:rsid w:val="00846B76"/>
    <w:rsid w:val="008475C6"/>
    <w:rsid w:val="008530E1"/>
    <w:rsid w:val="008531AB"/>
    <w:rsid w:val="00854534"/>
    <w:rsid w:val="00855EFC"/>
    <w:rsid w:val="00855FF3"/>
    <w:rsid w:val="0086349E"/>
    <w:rsid w:val="008738A0"/>
    <w:rsid w:val="00877075"/>
    <w:rsid w:val="00877122"/>
    <w:rsid w:val="00880AAE"/>
    <w:rsid w:val="00881DEE"/>
    <w:rsid w:val="0088270F"/>
    <w:rsid w:val="00883B01"/>
    <w:rsid w:val="008846E7"/>
    <w:rsid w:val="008851CC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79E0"/>
    <w:rsid w:val="00A81FB1"/>
    <w:rsid w:val="00A850BB"/>
    <w:rsid w:val="00A93A53"/>
    <w:rsid w:val="00A95D35"/>
    <w:rsid w:val="00AB1DD3"/>
    <w:rsid w:val="00AB7184"/>
    <w:rsid w:val="00AC2286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227D8"/>
    <w:rsid w:val="00B36B00"/>
    <w:rsid w:val="00B4238E"/>
    <w:rsid w:val="00B5071D"/>
    <w:rsid w:val="00B50FEB"/>
    <w:rsid w:val="00B533E6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E00A3"/>
    <w:rsid w:val="00BE30C2"/>
    <w:rsid w:val="00BF325D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6361"/>
    <w:rsid w:val="00C475A0"/>
    <w:rsid w:val="00C5232C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34EC"/>
    <w:rsid w:val="00CB6573"/>
    <w:rsid w:val="00CB769E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209B6"/>
    <w:rsid w:val="00F37699"/>
    <w:rsid w:val="00F4592D"/>
    <w:rsid w:val="00F471AA"/>
    <w:rsid w:val="00F474C7"/>
    <w:rsid w:val="00F47705"/>
    <w:rsid w:val="00F5120F"/>
    <w:rsid w:val="00F512A8"/>
    <w:rsid w:val="00F51EA9"/>
    <w:rsid w:val="00F55397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97566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A9B943A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7D7806"/>
    <w:pPr>
      <w:jc w:val="both"/>
    </w:pPr>
    <w:tblPr/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D3E561-8B72-49CB-BE3F-16CA0D38D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5873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24</cp:revision>
  <cp:lastPrinted>2025-06-15T15:12:00Z</cp:lastPrinted>
  <dcterms:created xsi:type="dcterms:W3CDTF">2025-06-15T15:11:00Z</dcterms:created>
  <dcterms:modified xsi:type="dcterms:W3CDTF">2025-09-28T13:53:00Z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