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Depot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Makkah                                                                                                         DN024-09-25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050677889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989804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Hisham                                        </w:t>
        <w:tab/>
        <w:tab/>
        <w:t>24-09-25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>Mob  057432992</w:t>
      </w:r>
      <w:r w:rsidR="0059381B"/>
      <w:proofErr w:type="spellStart"/>
      <w:r w:rsidR="0059381B"/>
      <w:r w:rsidR="0020390A"/>
      <w:proofErr w:type="spellEnd"/>
      <w:r w:rsidR="0020390A"/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PO78980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QN83983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Pressure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595"/>
          </w:tcPr>
          <w:p>
            <w:r>
              <w:t>1</w:t>
            </w:r>
          </w:p>
        </w:tc>
        <w:tc>
          <w:tcPr>
            <w:tcW w:type="dxa" w:w="2790"/>
          </w:tcPr>
          <w:p>
            <w:r>
              <w:t>MS51-7103-150</w:t>
            </w:r>
          </w:p>
        </w:tc>
        <w:tc>
          <w:tcPr>
            <w:tcW w:type="dxa" w:w="5850"/>
          </w:tcPr>
          <w:p>
            <w:r>
              <w:t>Cooling Coil Valve Actuator, Modulating 24Vac, 0-10 Vdc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2</w:t>
            </w:r>
          </w:p>
        </w:tc>
        <w:tc>
          <w:tcPr>
            <w:tcW w:type="dxa" w:w="2790"/>
          </w:tcPr>
          <w:p>
            <w:r>
              <w:t>MF0500-230M</w:t>
            </w:r>
          </w:p>
        </w:tc>
        <w:tc>
          <w:tcPr>
            <w:tcW w:type="dxa" w:w="5850"/>
          </w:tcPr>
          <w:p>
            <w:r>
              <w:t>Butterfly Valve Actuator, Modulating, 230 Vac, 500NM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3</w:t>
            </w:r>
          </w:p>
        </w:tc>
        <w:tc>
          <w:tcPr>
            <w:tcW w:type="dxa" w:w="2790"/>
          </w:tcPr>
          <w:p>
            <w:r>
              <w:t>MF550-24M</w:t>
            </w:r>
          </w:p>
        </w:tc>
        <w:tc>
          <w:tcPr>
            <w:tcW w:type="dxa" w:w="5850"/>
          </w:tcPr>
          <w:p>
            <w:r>
              <w:t>Butterfly Valve Actuator, Modulating, 24 Vac, 550NM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4</w:t>
            </w:r>
          </w:p>
        </w:tc>
        <w:tc>
          <w:tcPr>
            <w:tcW w:type="dxa" w:w="2790"/>
          </w:tcPr>
          <w:p>
            <w:r>
              <w:t>MS51-7103-150</w:t>
            </w:r>
          </w:p>
        </w:tc>
        <w:tc>
          <w:tcPr>
            <w:tcW w:type="dxa" w:w="5850"/>
          </w:tcPr>
          <w:p>
            <w:r>
              <w:t>Cooling Coil Valve Actuator, Modulating 24Vac, 0-10 Vdc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5</w:t>
            </w:r>
          </w:p>
        </w:tc>
        <w:tc>
          <w:tcPr>
            <w:tcW w:type="dxa" w:w="2790"/>
          </w:tcPr>
          <w:p>
            <w:r>
              <w:t>MS51-7103-150</w:t>
            </w:r>
          </w:p>
        </w:tc>
        <w:tc>
          <w:tcPr>
            <w:tcW w:type="dxa" w:w="5850"/>
          </w:tcPr>
          <w:p>
            <w:r>
              <w:t>Cooling Coil Valve Actuator, Modulating 24Vac, 0-10 Vdc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6</w:t>
            </w:r>
          </w:p>
        </w:tc>
        <w:tc>
          <w:tcPr>
            <w:tcW w:type="dxa" w:w="2790"/>
          </w:tcPr>
          <w:p>
            <w:r>
              <w:t>BFV</w:t>
            </w:r>
          </w:p>
        </w:tc>
        <w:tc>
          <w:tcPr>
            <w:tcW w:type="dxa" w:w="5850"/>
          </w:tcPr>
          <w:p>
            <w:r>
              <w:t>Valves - Butterfly Valve ( Size: 8'' , Pressure Rating: 16 Bar , End Type: Flanged ,Material: With O/Off Actuator and Manual Override , Manufacturer: TAC OEM , Model: 8" BFV )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7</w:t>
            </w:r>
          </w:p>
        </w:tc>
        <w:tc>
          <w:tcPr>
            <w:tcW w:type="dxa" w:w="2790"/>
          </w:tcPr>
          <w:p>
            <w:r>
              <w:t>VB-7313-0-4-08</w:t>
            </w:r>
          </w:p>
        </w:tc>
        <w:tc>
          <w:tcPr>
            <w:tcW w:type="dxa" w:w="5850"/>
          </w:tcPr>
          <w:p>
            <w:r>
              <w:t>Valves - Globe Valve ( Size: 1" 3-way Vale body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8</w:t>
            </w:r>
          </w:p>
        </w:tc>
        <w:tc>
          <w:tcPr>
            <w:tcW w:type="dxa" w:w="2790"/>
          </w:tcPr>
          <w:p>
            <w:r>
              <w:t>VB-7313-0-4-09</w:t>
            </w:r>
          </w:p>
        </w:tc>
        <w:tc>
          <w:tcPr>
            <w:tcW w:type="dxa" w:w="5850"/>
          </w:tcPr>
          <w:p>
            <w:r>
              <w:t>Valves - Globe Valve ( Size: 1-1/4" 3-way Vale body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  <w:bookmarkStart w:id="0" w:name="_GoBack"/>
      <w:bookmarkEnd w:id="0"/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C5159" w14:textId="77777777" w:rsidR="00130E04" w:rsidRDefault="00130E04">
      <w:r>
        <w:separator/>
      </w:r>
    </w:p>
  </w:endnote>
  <w:endnote w:type="continuationSeparator" w:id="0">
    <w:p w14:paraId="382CC473" w14:textId="77777777" w:rsidR="00130E04" w:rsidRDefault="0013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D9B2C" w14:textId="77777777" w:rsidR="00130E04" w:rsidRDefault="00130E04">
      <w:r>
        <w:separator/>
      </w:r>
    </w:p>
  </w:footnote>
  <w:footnote w:type="continuationSeparator" w:id="0">
    <w:p w14:paraId="787A6007" w14:textId="77777777" w:rsidR="00130E04" w:rsidRDefault="00130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B156C1-D19E-4D1A-BEFB-5C26B6B2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17</cp:revision>
  <cp:lastPrinted>2025-06-15T15:12:00Z</cp:lastPrinted>
  <dcterms:created xsi:type="dcterms:W3CDTF">2025-06-15T15:11:00Z</dcterms:created>
  <dcterms:modified xsi:type="dcterms:W3CDTF">2025-09-22T06:46:00Z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