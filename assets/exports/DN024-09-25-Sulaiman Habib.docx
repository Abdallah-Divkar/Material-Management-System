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98F8C7" w14:textId="77777777" w:rsidR="00F5120F" w:rsidRDefault="00F5120F" w:rsidP="00F5120F">
      <w:pPr>
        <w:rPr>
          <w:b/>
          <w:bCs/>
        </w:rPr>
      </w:pPr>
    </w:p>
    <w:p w14:paraId="168CD059" w14:textId="0671B228" w:rsidR="00F5120F" w:rsidRPr="003910E5" w:rsidRDefault="00B533E6" w:rsidP="00D043F1">
      <w:pPr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Sulaiman Habib</w:t>
        <w:tab/>
        <w:t xml:space="preserve">           </w:t>
      </w:r>
      <w:r w:rsidR="00695BBD">
        <w:rPr>
          <w:b/>
          <w:bCs/>
          <w:sz w:val="28"/>
          <w:szCs w:val="28"/>
        </w:rPr>
      </w:r>
      <w:r w:rsidR="00F5120F" w:rsidRPr="003910E5">
        <w:rPr>
          <w:b/>
          <w:bCs/>
          <w:sz w:val="28"/>
          <w:szCs w:val="28"/>
        </w:rPr>
      </w:r>
      <w:r w:rsidR="00F5120F" w:rsidRPr="003910E5">
        <w:rPr>
          <w:b/>
          <w:bCs/>
          <w:i/>
          <w:iCs/>
          <w:sz w:val="28"/>
          <w:szCs w:val="28"/>
        </w:rPr>
      </w:r>
    </w:p>
    <w:p w14:paraId="3321A8F2" w14:textId="33C977E9" w:rsidR="00F5120F" w:rsidRPr="00C02F92" w:rsidRDefault="00695BBD" w:rsidP="00D22B5E">
      <w:pPr>
        <w:tabs>
          <w:tab w:val="left" w:pos="6120"/>
        </w:tabs>
        <w:rPr>
          <w:b/>
        </w:rPr>
      </w:pPr>
      <w:r>
        <w:t>Andalus                                                                                                         DN024-09-25</w:t>
      </w:r>
      <w:r w:rsidR="00F5120F"/>
      <w:r w:rsidR="00540557"/>
      <w:r/>
      <w:r w:rsidR="00B04307">
        <w:rPr>
          <w:b/>
          <w:bCs/>
          <w:i/>
          <w:iCs/>
          <w:sz w:val="32"/>
          <w:szCs w:val="32"/>
        </w:rPr>
      </w:r>
      <w:r w:rsidR="00BF325D">
        <w:rPr>
          <w:b/>
          <w:bCs/>
          <w:i/>
          <w:iCs/>
          <w:sz w:val="32"/>
          <w:szCs w:val="32"/>
        </w:rPr>
      </w:r>
      <w:r w:rsidR="0020390A">
        <w:rPr>
          <w:b/>
          <w:bCs/>
          <w:i/>
          <w:iCs/>
          <w:sz w:val="32"/>
          <w:szCs w:val="32"/>
        </w:rPr>
      </w:r>
      <w:r w:rsidR="00480844">
        <w:rPr>
          <w:b/>
          <w:bCs/>
          <w:i/>
          <w:iCs/>
          <w:sz w:val="32"/>
          <w:szCs w:val="32"/>
        </w:rPr>
      </w:r>
      <w:r w:rsidR="0020390A">
        <w:rPr>
          <w:b/>
          <w:bCs/>
          <w:i/>
          <w:iCs/>
          <w:sz w:val="32"/>
          <w:szCs w:val="32"/>
        </w:rPr>
      </w:r>
    </w:p>
    <w:p w14:paraId="2D5B11C0" w14:textId="0B99DBBC" w:rsidR="00F5120F" w:rsidRPr="00C02F92" w:rsidRDefault="00695BBD" w:rsidP="00200CBF">
      <w:pPr>
        <w:tabs>
          <w:tab w:val="left" w:pos="7905"/>
        </w:tabs>
      </w:pPr>
      <w:r>
        <w:t xml:space="preserve">04046578401  </w:t>
        <w:tab/>
        <w:tab/>
        <w:t xml:space="preserve">     </w:t>
        <w:tab/>
      </w:r>
      <w:proofErr w:type="spellStart"/>
      <w:r/>
      <w:proofErr w:type="spellEnd"/>
      <w:r/>
      <w:r w:rsidR="00F5120F" w:rsidRPr="00C02F92"/>
      <w:r w:rsidR="00F5120F"/>
      <w:r w:rsidR="00F5120F"/>
      <w:r w:rsidR="00F5120F"/>
    </w:p>
    <w:p w14:paraId="19C4B151" w14:textId="76532B73" w:rsidR="00F5120F" w:rsidRPr="00C02F92" w:rsidRDefault="00695BBD" w:rsidP="00200CBF">
      <w:pPr>
        <w:pStyle w:val="Header"/>
        <w:tabs>
          <w:tab w:val="clear" w:pos="4320"/>
          <w:tab w:val="clear" w:pos="8640"/>
          <w:tab w:val="left" w:pos="7485"/>
        </w:tabs>
      </w:pPr>
      <w:r>
        <w:t>79878                                                                                                                    Date:</w:t>
        <w:tab/>
      </w:r>
      <w:r w:rsidR="00F5120F"/>
      <w:r/>
      <w:r w:rsidR="00200CBF"/>
      <w:r w:rsidR="00F5120F"/>
      <w:r w:rsidR="00F5120F" w:rsidRPr="00F5120F">
        <w:rPr>
          <w:b/>
          <w:bCs/>
        </w:rPr>
      </w:r>
      <w:r w:rsidR="00F5120F"/>
    </w:p>
    <w:p w14:paraId="29D33D9B" w14:textId="6E772493" w:rsidR="00315C27" w:rsidRPr="006F6CBE" w:rsidRDefault="00F5120F" w:rsidP="00D22B5E">
      <w:pPr>
        <w:tabs>
          <w:tab w:val="left" w:pos="720"/>
          <w:tab w:val="left" w:pos="1440"/>
          <w:tab w:val="left" w:pos="5790"/>
          <w:tab w:val="left" w:pos="7485"/>
        </w:tabs>
        <w:rPr>
          <w:szCs w:val="24"/>
        </w:rPr>
      </w:pPr>
      <w:r w:rsidRPr="00C02F92">
        <w:rPr>
          <w:b/>
        </w:rPr>
        <w:t>Attn.:</w:t>
        <w:tab/>
        <w:t xml:space="preserve">Shamikh                                        </w:t>
        <w:tab/>
        <w:tab/>
        <w:t>24-09-25</w:t>
      </w:r>
      <w:r w:rsidRPr="00C02F92">
        <w:rPr>
          <w:b/>
        </w:rPr>
      </w:r>
      <w:r w:rsidR="0020390A">
        <w:rPr>
          <w:b/>
        </w:rPr>
      </w:r>
      <w:proofErr w:type="spellStart"/>
      <w:r w:rsidR="00B533E6">
        <w:rPr>
          <w:b/>
        </w:rPr>
      </w:r>
      <w:proofErr w:type="spellEnd"/>
      <w:r w:rsidR="0020390A">
        <w:rPr>
          <w:b/>
        </w:rPr>
      </w:r>
      <w:r w:rsidR="00200CBF">
        <w:rPr>
          <w:b/>
        </w:rPr>
      </w:r>
      <w:r>
        <w:rPr>
          <w:b/>
        </w:rPr>
      </w:r>
      <w:r w:rsidR="00200CBF">
        <w:rPr>
          <w:b/>
        </w:rPr>
      </w:r>
      <w:r w:rsidR="0020390A">
        <w:rPr>
          <w:bCs/>
        </w:rPr>
      </w:r>
    </w:p>
    <w:p w14:paraId="27EF1A3C" w14:textId="1F78112F" w:rsidR="001760CE" w:rsidRPr="00A850BB" w:rsidRDefault="00200CBF" w:rsidP="00914F05">
      <w:pPr>
        <w:autoSpaceDE w:val="0"/>
        <w:autoSpaceDN w:val="0"/>
        <w:adjustRightInd w:val="0"/>
        <w:jc w:val="left"/>
        <w:rPr>
          <w:sz w:val="10"/>
          <w:szCs w:val="10"/>
        </w:rPr>
      </w:pPr>
      <w:r>
        <w:t>Mob  798904840</w:t>
      </w:r>
      <w:r w:rsidR="0059381B"/>
      <w:proofErr w:type="spellStart"/>
      <w:r w:rsidR="0059381B"/>
      <w:r w:rsidR="0020390A"/>
      <w:proofErr w:type="spellEnd"/>
      <w:r w:rsidR="0020390A"/>
    </w:p>
    <w:p w14:paraId="1ACE28BF" w14:textId="4B05089E" w:rsidR="00084A4D" w:rsidRPr="00133CAF" w:rsidRDefault="00F5120F" w:rsidP="00133CAF">
      <w:pPr>
        <w:pStyle w:val="Header"/>
        <w:tabs>
          <w:tab w:val="clear" w:pos="4320"/>
          <w:tab w:val="clear" w:pos="8640"/>
          <w:tab w:val="center" w:pos="4680"/>
          <w:tab w:val="right" w:pos="9360"/>
        </w:tabs>
        <w:jc w:val="left"/>
        <w:rPr>
          <w:b/>
          <w:szCs w:val="24"/>
        </w:rPr>
      </w:pPr>
      <w:r w:rsidRPr="00F5120F">
        <w:rPr>
          <w:b/>
          <w:szCs w:val="24"/>
        </w:rPr>
        <w:t>Customer Po Ref: PO67867</w:t>
      </w:r>
      <w:r w:rsidR="00B533E6">
        <w:rPr>
          <w:b/>
          <w:szCs w:val="24"/>
        </w:rPr>
      </w:r>
      <w:proofErr w:type="spellStart"/>
      <w:r w:rsidR="00B533E6">
        <w:rPr>
          <w:b/>
          <w:szCs w:val="24"/>
        </w:rPr>
      </w:r>
      <w:proofErr w:type="spellEnd"/>
      <w:r w:rsidR="00B533E6">
        <w:rPr>
          <w:b/>
          <w:szCs w:val="24"/>
        </w:rPr>
      </w:r>
    </w:p>
    <w:p w14:paraId="71FDDCA8" w14:textId="1DFCC25A" w:rsidR="00084A4D" w:rsidRDefault="00334016" w:rsidP="00E10A5D">
      <w:pPr>
        <w:pStyle w:val="Caption"/>
        <w:rPr>
          <w:u w:val="none"/>
        </w:rPr>
      </w:pPr>
      <w:r>
        <w:rPr>
          <w:u w:val="none"/>
        </w:rPr>
        <w:t>Our Quotation: QN789</w:t>
      </w:r>
      <w:r w:rsidR="00B533E6">
        <w:rPr>
          <w:i/>
          <w:iCs/>
          <w:u w:val="none"/>
        </w:rPr>
      </w:r>
      <w:r w:rsidR="0020390A">
        <w:rPr>
          <w:i/>
          <w:iCs/>
          <w:u w:val="none"/>
        </w:rPr>
      </w:r>
    </w:p>
    <w:p w14:paraId="49636211" w14:textId="77777777" w:rsidR="0090365C" w:rsidRDefault="0090365C" w:rsidP="009426EA">
      <w:pPr>
        <w:pStyle w:val="Caption"/>
        <w:rPr>
          <w:u w:val="none"/>
        </w:rPr>
      </w:pPr>
    </w:p>
    <w:p w14:paraId="33071EDB" w14:textId="70F6A360" w:rsidR="00E10A5D" w:rsidRDefault="00F5120F" w:rsidP="009426EA">
      <w:pPr>
        <w:pStyle w:val="Caption"/>
        <w:rPr>
          <w:szCs w:val="24"/>
        </w:rPr>
      </w:pPr>
      <w:r w:rsidRPr="002B0E7C">
        <w:rPr>
          <w:u w:val="none"/>
        </w:rPr>
        <w:t>Project: Temperature</w:t>
      </w:r>
      <w:r w:rsidR="009426EA">
        <w:rPr>
          <w:u w:val="none"/>
        </w:rPr>
      </w:r>
      <w:r w:rsidR="0020390A">
        <w:rPr>
          <w:szCs w:val="24"/>
        </w:rPr>
      </w:r>
      <w:proofErr w:type="spellStart"/>
      <w:r w:rsidR="0020390A">
        <w:rPr>
          <w:szCs w:val="24"/>
        </w:rPr>
      </w:r>
      <w:proofErr w:type="spellEnd"/>
      <w:r w:rsidR="0020390A">
        <w:rPr>
          <w:szCs w:val="24"/>
        </w:rPr>
      </w:r>
    </w:p>
    <w:p w14:paraId="40E69E46" w14:textId="6A52BBC5" w:rsidR="00B227D8" w:rsidRDefault="00B227D8" w:rsidP="00B227D8"/>
    <w:p w14:paraId="026FE835" w14:textId="77777777" w:rsidR="008851CC" w:rsidRPr="00B227D8" w:rsidRDefault="008851CC" w:rsidP="00B227D8">
      <w:r>
        <w:tab/>
      </w:r>
    </w:p>
    <w:tbl>
      <w:tblPr>
        <w:tblW w:w="9900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95"/>
        <w:gridCol w:w="2790"/>
        <w:gridCol w:w="5850"/>
        <w:gridCol w:w="665"/>
      </w:tblGrid>
      <w:tr w:rsidR="008851CC" w:rsidRPr="00BF2922" w14:paraId="222600E8" w14:textId="77777777" w:rsidTr="00CB3ACA">
        <w:trPr>
          <w:trHeight w:val="144"/>
        </w:trPr>
        <w:tc>
          <w:tcPr>
            <w:tcW w:w="595" w:type="dxa"/>
            <w:vAlign w:val="center"/>
          </w:tcPr>
          <w:p w14:paraId="1A2BDEF2" w14:textId="77777777" w:rsidR="008851CC" w:rsidRPr="00BF2922" w:rsidRDefault="008851CC" w:rsidP="00343B1B">
            <w:pPr>
              <w:jc w:val="center"/>
              <w:rPr>
                <w:rFonts w:ascii="Arial"/>
                <w:b/>
                <w:snapToGrid w:val="0"/>
                <w:sz w:val="22"/>
                <w:szCs w:val="22"/>
              </w:rPr>
            </w:pPr>
            <w:r w:rsidRPr="00BF2922">
              <w:rPr>
                <w:rFonts w:ascii="Arial"/>
                <w:b/>
                <w:snapToGrid w:val="0"/>
                <w:sz w:val="22"/>
                <w:szCs w:val="22"/>
              </w:rPr>
              <w:t>No.</w:t>
            </w:r>
          </w:p>
        </w:tc>
        <w:tc>
          <w:tcPr>
            <w:tcW w:w="2790" w:type="dxa"/>
            <w:vAlign w:val="center"/>
          </w:tcPr>
          <w:p w14:paraId="2014AB68" w14:textId="77777777" w:rsidR="008851CC" w:rsidRPr="00BF2922" w:rsidRDefault="008851CC" w:rsidP="00343B1B">
            <w:pPr>
              <w:jc w:val="center"/>
              <w:rPr>
                <w:rFonts w:ascii="Arial"/>
                <w:b/>
                <w:snapToGrid w:val="0"/>
                <w:sz w:val="22"/>
                <w:szCs w:val="22"/>
              </w:rPr>
            </w:pPr>
            <w:r w:rsidRPr="00BF2922">
              <w:rPr>
                <w:rFonts w:ascii="Arial"/>
                <w:b/>
                <w:snapToGrid w:val="0"/>
                <w:sz w:val="22"/>
                <w:szCs w:val="22"/>
              </w:rPr>
              <w:t>Item</w:t>
            </w:r>
          </w:p>
        </w:tc>
        <w:tc>
          <w:tcPr>
            <w:tcW w:w="5850" w:type="dxa"/>
            <w:vAlign w:val="center"/>
          </w:tcPr>
          <w:p w14:paraId="540075D1" w14:textId="77777777" w:rsidR="008851CC" w:rsidRPr="00BF2922" w:rsidRDefault="008851CC" w:rsidP="00343B1B">
            <w:pPr>
              <w:jc w:val="center"/>
              <w:rPr>
                <w:rFonts w:ascii="Arial"/>
                <w:b/>
                <w:snapToGrid w:val="0"/>
                <w:sz w:val="22"/>
                <w:szCs w:val="22"/>
              </w:rPr>
            </w:pPr>
            <w:r w:rsidRPr="00BF2922">
              <w:rPr>
                <w:rFonts w:ascii="Arial"/>
                <w:b/>
                <w:snapToGrid w:val="0"/>
                <w:sz w:val="22"/>
                <w:szCs w:val="22"/>
              </w:rPr>
              <w:t>Description</w:t>
            </w:r>
          </w:p>
        </w:tc>
        <w:tc>
          <w:tcPr>
            <w:tcW w:w="665" w:type="dxa"/>
            <w:vAlign w:val="center"/>
          </w:tcPr>
          <w:p w14:paraId="30B4C63E" w14:textId="77777777" w:rsidR="008851CC" w:rsidRPr="00BF2922" w:rsidRDefault="008851CC" w:rsidP="00343B1B">
            <w:pPr>
              <w:jc w:val="center"/>
              <w:rPr>
                <w:rFonts w:ascii="Arial"/>
                <w:b/>
                <w:snapToGrid w:val="0"/>
                <w:sz w:val="22"/>
                <w:szCs w:val="22"/>
              </w:rPr>
            </w:pPr>
            <w:proofErr w:type="spellStart"/>
            <w:r w:rsidRPr="00BF2922">
              <w:rPr>
                <w:rFonts w:ascii="Arial"/>
                <w:b/>
                <w:snapToGrid w:val="0"/>
                <w:sz w:val="22"/>
                <w:szCs w:val="22"/>
              </w:rPr>
              <w:t>Qty</w:t>
            </w:r>
            <w:proofErr w:type="spellEnd"/>
          </w:p>
        </w:tc>
      </w:tr>
      <w:tr>
        <w:tc>
          <w:tcPr>
            <w:tcW w:type="dxa" w:w="595"/>
          </w:tcPr>
          <w:p>
            <w:r>
              <w:t>1</w:t>
            </w:r>
          </w:p>
        </w:tc>
        <w:tc>
          <w:tcPr>
            <w:tcW w:type="dxa" w:w="2790"/>
          </w:tcPr>
          <w:p>
            <w:r>
              <w:t>ETD800-8</w:t>
            </w:r>
          </w:p>
        </w:tc>
        <w:tc>
          <w:tcPr>
            <w:tcW w:type="dxa" w:w="5850"/>
          </w:tcPr>
          <w:p>
            <w:r>
              <w:t>Duct Temperature Sensor</w:t>
            </w:r>
          </w:p>
        </w:tc>
        <w:tc>
          <w:tcPr>
            <w:tcW w:type="dxa" w:w="665"/>
          </w:tcPr>
          <w:p>
            <w:r>
              <w:t>1</w:t>
            </w:r>
          </w:p>
        </w:tc>
      </w:tr>
      <w:tr>
        <w:tc>
          <w:tcPr>
            <w:tcW w:type="dxa" w:w="595"/>
          </w:tcPr>
          <w:p>
            <w:r>
              <w:t>2</w:t>
            </w:r>
          </w:p>
        </w:tc>
        <w:tc>
          <w:tcPr>
            <w:tcW w:type="dxa" w:w="2790"/>
          </w:tcPr>
          <w:p>
            <w:r>
              <w:t>ETD800-8</w:t>
            </w:r>
          </w:p>
        </w:tc>
        <w:tc>
          <w:tcPr>
            <w:tcW w:type="dxa" w:w="5850"/>
          </w:tcPr>
          <w:p>
            <w:r>
              <w:t>Duct Temperature Sensor</w:t>
            </w:r>
          </w:p>
        </w:tc>
        <w:tc>
          <w:tcPr>
            <w:tcW w:type="dxa" w:w="665"/>
          </w:tcPr>
          <w:p>
            <w:r>
              <w:t>1</w:t>
            </w:r>
          </w:p>
        </w:tc>
      </w:tr>
      <w:tr>
        <w:tc>
          <w:tcPr>
            <w:tcW w:type="dxa" w:w="595"/>
          </w:tcPr>
          <w:p>
            <w:r>
              <w:t>3</w:t>
            </w:r>
          </w:p>
        </w:tc>
        <w:tc>
          <w:tcPr>
            <w:tcW w:type="dxa" w:w="2790"/>
          </w:tcPr>
          <w:p>
            <w:r>
              <w:t>HD3XVSTC-T1</w:t>
            </w:r>
          </w:p>
        </w:tc>
        <w:tc>
          <w:tcPr>
            <w:tcW w:type="dxa" w:w="5850"/>
          </w:tcPr>
          <w:p>
            <w:r>
              <w:t>Duct Mount RH and Temp. Sensor, 3% Accuracy, Selectable 0-5/0-10 VDC Output for RH, w/ 1k RTD Therm. for Temp.</w:t>
            </w:r>
          </w:p>
        </w:tc>
        <w:tc>
          <w:tcPr>
            <w:tcW w:type="dxa" w:w="665"/>
          </w:tcPr>
          <w:p>
            <w:r>
              <w:t>1</w:t>
            </w:r>
          </w:p>
        </w:tc>
      </w:tr>
      <w:tr>
        <w:tc>
          <w:tcPr>
            <w:tcW w:type="dxa" w:w="595"/>
          </w:tcPr>
          <w:p>
            <w:r>
              <w:t>4</w:t>
            </w:r>
          </w:p>
        </w:tc>
        <w:tc>
          <w:tcPr>
            <w:tcW w:type="dxa" w:w="2790"/>
          </w:tcPr>
          <w:p>
            <w:r>
              <w:t>TSMN-58011</w:t>
            </w:r>
          </w:p>
        </w:tc>
        <w:tc>
          <w:tcPr>
            <w:tcW w:type="dxa" w:w="5850"/>
          </w:tcPr>
          <w:p>
            <w:r>
              <w:t>Room Space Temperature Sensor</w:t>
            </w:r>
          </w:p>
        </w:tc>
        <w:tc>
          <w:tcPr>
            <w:tcW w:type="dxa" w:w="665"/>
          </w:tcPr>
          <w:p>
            <w:r>
              <w:t>1</w:t>
            </w:r>
          </w:p>
        </w:tc>
      </w:tr>
    </w:tbl>
    <w:p w14:paraId="02FA5454" w14:textId="6EA671FD" w:rsidR="00B227D8" w:rsidRPr="00B227D8" w:rsidRDefault="00B227D8" w:rsidP="00B227D8"/>
    <w:p w14:paraId="33377AEC" w14:textId="77777777" w:rsidR="001A47AF" w:rsidRDefault="001A47AF" w:rsidP="00F5120F"/>
    <w:p w14:paraId="7671F322" w14:textId="77777777" w:rsidR="001E572A" w:rsidRPr="000D0B9E" w:rsidRDefault="001E572A" w:rsidP="000D0B9E">
      <w:pPr>
        <w:widowControl w:val="0"/>
        <w:spacing w:after="120"/>
        <w:ind w:right="27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</w:p>
    <w:p w14:paraId="32ED8FCE" w14:textId="77777777" w:rsidR="00F5120F" w:rsidRPr="001E572A" w:rsidRDefault="00D14D07" w:rsidP="00E10A5D">
      <w:pPr>
        <w:pStyle w:val="ListParagraph"/>
        <w:widowControl w:val="0"/>
        <w:numPr>
          <w:ilvl w:val="1"/>
          <w:numId w:val="7"/>
        </w:numPr>
        <w:tabs>
          <w:tab w:val="clear" w:pos="1440"/>
          <w:tab w:val="left" w:pos="720"/>
          <w:tab w:val="num" w:pos="810"/>
        </w:tabs>
        <w:spacing w:after="120"/>
        <w:ind w:left="630" w:right="27" w:hanging="270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  <w:r w:rsidRPr="001A47AF">
        <w:rPr>
          <w:snapToGrid w:val="0"/>
          <w:sz w:val="23"/>
        </w:rPr>
        <w:t xml:space="preserve"> </w:t>
      </w:r>
      <w:r w:rsidRPr="001A47AF">
        <w:rPr>
          <w:rStyle w:val="NotesBlueH"/>
          <w:rFonts w:ascii="Times New Roman" w:hAnsi="Times New Roman"/>
          <w:snapToGrid w:val="0"/>
          <w:sz w:val="23"/>
        </w:rPr>
        <w:t>hereby the recipient confirm that we have received the above items in good order and condition</w:t>
      </w:r>
      <w:r w:rsidRPr="001A47AF">
        <w:rPr>
          <w:rStyle w:val="NotesBlueH"/>
          <w:rFonts w:ascii="Times New Roman" w:hAnsi="Times New Roman"/>
          <w:snapToGrid w:val="0"/>
          <w:vanish w:val="0"/>
          <w:sz w:val="23"/>
        </w:rPr>
        <w:t xml:space="preserve"> </w:t>
      </w:r>
      <w:r w:rsidRPr="001A47AF"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  <w:t>we hereby the recipient confirm that we have received the above items in good order and  condition</w:t>
      </w:r>
      <w:bookmarkStart w:id="0" w:name="_GoBack"/>
      <w:bookmarkEnd w:id="0"/>
    </w:p>
    <w:p w14:paraId="5EB28DED" w14:textId="77777777" w:rsidR="00D14D07" w:rsidRPr="001E572A" w:rsidRDefault="00D14D07" w:rsidP="00D14D07">
      <w:pPr>
        <w:pStyle w:val="ListParagraph"/>
        <w:widowControl w:val="0"/>
        <w:numPr>
          <w:ilvl w:val="1"/>
          <w:numId w:val="7"/>
        </w:numPr>
        <w:tabs>
          <w:tab w:val="clear" w:pos="1440"/>
        </w:tabs>
        <w:spacing w:after="120"/>
        <w:ind w:left="720" w:right="27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  <w:r w:rsidRPr="00D14D07"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  <w:t>we hereby the recipient confirm that we have received the above items as listed</w:t>
      </w:r>
    </w:p>
    <w:p w14:paraId="44085D7C" w14:textId="77777777" w:rsidR="008D0410" w:rsidRPr="001E572A" w:rsidRDefault="008D0410" w:rsidP="001A47AF">
      <w:pPr>
        <w:pStyle w:val="ListParagraph"/>
        <w:widowControl w:val="0"/>
        <w:spacing w:after="120"/>
        <w:ind w:right="27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</w:p>
    <w:tbl>
      <w:tblPr>
        <w:tblW w:w="9990" w:type="dxa"/>
        <w:tblLayout w:type="fixed"/>
        <w:tblLook w:val="0000" w:firstRow="0" w:lastRow="0" w:firstColumn="0" w:lastColumn="0" w:noHBand="0" w:noVBand="0"/>
      </w:tblPr>
      <w:tblGrid>
        <w:gridCol w:w="5701"/>
        <w:gridCol w:w="4289"/>
      </w:tblGrid>
      <w:tr w:rsidR="00F5120F" w14:paraId="3828E3EC" w14:textId="77777777" w:rsidTr="00E7335C">
        <w:tc>
          <w:tcPr>
            <w:tcW w:w="5701" w:type="dxa"/>
          </w:tcPr>
          <w:p w14:paraId="0FF72B71" w14:textId="77777777" w:rsidR="00F5120F" w:rsidRDefault="00F5120F" w:rsidP="00F5120F">
            <w:pPr>
              <w:ind w:left="-964"/>
              <w:rPr>
                <w:b/>
                <w:bCs/>
                <w:i/>
                <w:iCs/>
                <w:smallCaps/>
              </w:rPr>
            </w:pPr>
            <w:r>
              <w:t xml:space="preserve">Supplier            Representative </w:t>
            </w:r>
          </w:p>
          <w:p w14:paraId="184A4A98" w14:textId="77777777" w:rsidR="00F5120F" w:rsidRDefault="00F5120F" w:rsidP="00E0720F">
            <w:pPr>
              <w:pStyle w:val="Header"/>
            </w:pPr>
            <w:r>
              <w:t xml:space="preserve">      </w:t>
            </w:r>
            <w:r w:rsidRPr="00783BFC">
              <w:t xml:space="preserve">Al </w:t>
            </w:r>
            <w:proofErr w:type="spellStart"/>
            <w:r w:rsidRPr="00783BFC">
              <w:t>Mayssan</w:t>
            </w:r>
            <w:proofErr w:type="spellEnd"/>
            <w:r w:rsidRPr="00783BFC">
              <w:t xml:space="preserve"> Technical Service</w:t>
            </w:r>
          </w:p>
        </w:tc>
        <w:tc>
          <w:tcPr>
            <w:tcW w:w="4289" w:type="dxa"/>
          </w:tcPr>
          <w:p w14:paraId="751C7A10" w14:textId="77777777" w:rsidR="00F5120F" w:rsidRDefault="008D1BDF" w:rsidP="00E0720F">
            <w:r>
              <w:t xml:space="preserve">       </w:t>
            </w:r>
            <w:r w:rsidR="00F5120F">
              <w:t xml:space="preserve">   Recipient Representative</w:t>
            </w:r>
          </w:p>
          <w:p w14:paraId="6083B7A3" w14:textId="77777777" w:rsidR="00F5120F" w:rsidRDefault="00F5120F" w:rsidP="00E0720F"/>
        </w:tc>
      </w:tr>
      <w:tr w:rsidR="00F5120F" w14:paraId="32DB9186" w14:textId="77777777" w:rsidTr="00E7335C">
        <w:tc>
          <w:tcPr>
            <w:tcW w:w="5701" w:type="dxa"/>
          </w:tcPr>
          <w:p w14:paraId="13BCAA4E" w14:textId="77777777" w:rsidR="00F5120F" w:rsidRDefault="00F5120F" w:rsidP="00E0720F"/>
        </w:tc>
        <w:tc>
          <w:tcPr>
            <w:tcW w:w="4289" w:type="dxa"/>
          </w:tcPr>
          <w:p w14:paraId="47DE3672" w14:textId="77777777" w:rsidR="00F5120F" w:rsidRDefault="00F5120F" w:rsidP="00E0720F"/>
        </w:tc>
      </w:tr>
      <w:tr w:rsidR="00F5120F" w14:paraId="1C6C6C66" w14:textId="77777777" w:rsidTr="00E7335C">
        <w:tc>
          <w:tcPr>
            <w:tcW w:w="5701" w:type="dxa"/>
          </w:tcPr>
          <w:p w14:paraId="2C6AA0EA" w14:textId="77777777" w:rsidR="00F5120F" w:rsidRDefault="00F5120F" w:rsidP="00E0720F"/>
          <w:p w14:paraId="11AC05AE" w14:textId="77777777" w:rsidR="00F5120F" w:rsidRDefault="00F5120F" w:rsidP="00E0720F"/>
          <w:p w14:paraId="0F62A16E" w14:textId="77777777" w:rsidR="00F5120F" w:rsidRDefault="00F5120F" w:rsidP="00E0720F"/>
          <w:p w14:paraId="55D7BBCC" w14:textId="77777777" w:rsidR="00F5120F" w:rsidRDefault="00F5120F" w:rsidP="00E0720F"/>
        </w:tc>
        <w:tc>
          <w:tcPr>
            <w:tcW w:w="4289" w:type="dxa"/>
          </w:tcPr>
          <w:p w14:paraId="504C5BD9" w14:textId="77777777" w:rsidR="00F5120F" w:rsidRDefault="00F5120F" w:rsidP="00E0720F"/>
        </w:tc>
      </w:tr>
      <w:tr w:rsidR="00F5120F" w14:paraId="56AC6C83" w14:textId="77777777" w:rsidTr="00E7335C">
        <w:tc>
          <w:tcPr>
            <w:tcW w:w="5701" w:type="dxa"/>
          </w:tcPr>
          <w:p w14:paraId="0687535C" w14:textId="77777777" w:rsidR="00F5120F" w:rsidRDefault="00F5120F" w:rsidP="00E0720F">
            <w:pPr>
              <w:pStyle w:val="Header"/>
            </w:pPr>
            <w:r>
              <w:t xml:space="preserve">      Name &amp; Signature</w:t>
            </w:r>
          </w:p>
        </w:tc>
        <w:tc>
          <w:tcPr>
            <w:tcW w:w="4289" w:type="dxa"/>
          </w:tcPr>
          <w:p w14:paraId="10959CC8" w14:textId="77777777" w:rsidR="00F5120F" w:rsidRDefault="00F5120F" w:rsidP="00E0720F">
            <w:r>
              <w:t xml:space="preserve">         Name &amp; Signature &amp; Date</w:t>
            </w:r>
          </w:p>
        </w:tc>
      </w:tr>
    </w:tbl>
    <w:p w14:paraId="2FCBBED9" w14:textId="77777777" w:rsidR="00F5120F" w:rsidRPr="00F5120F" w:rsidRDefault="00F5120F" w:rsidP="00F5120F"/>
    <w:sectPr w:rsidR="00F5120F" w:rsidRPr="00F5120F" w:rsidSect="00D14D07">
      <w:headerReference w:type="default" r:id="rId8"/>
      <w:footerReference w:type="default" r:id="rId9"/>
      <w:headerReference w:type="first" r:id="rId10"/>
      <w:footerReference w:type="first" r:id="rId11"/>
      <w:footnotePr>
        <w:numRestart w:val="eachPage"/>
      </w:footnotePr>
      <w:pgSz w:w="11909" w:h="16834" w:code="9"/>
      <w:pgMar w:top="14" w:right="1022" w:bottom="288" w:left="1170" w:header="360" w:footer="288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DC5159" w14:textId="77777777" w:rsidR="00130E04" w:rsidRDefault="00130E04">
      <w:r>
        <w:separator/>
      </w:r>
    </w:p>
  </w:endnote>
  <w:endnote w:type="continuationSeparator" w:id="0">
    <w:p w14:paraId="382CC473" w14:textId="77777777" w:rsidR="00130E04" w:rsidRDefault="00130E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lliard BT"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01A213" w14:textId="77777777" w:rsidR="00C4067C" w:rsidRPr="00AD2CC2" w:rsidRDefault="00C4067C" w:rsidP="007F06D9">
    <w:pPr>
      <w:pStyle w:val="Footer"/>
      <w:jc w:val="center"/>
      <w:rPr>
        <w:rFonts w:ascii="Arial" w:hAnsi="Arial" w:cs="Arial"/>
        <w:sz w:val="18"/>
        <w:szCs w:val="18"/>
      </w:rPr>
    </w:pPr>
    <w:r w:rsidRPr="00AD2CC2">
      <w:rPr>
        <w:rStyle w:val="PageNumber"/>
        <w:rFonts w:ascii="Arial" w:hAnsi="Arial" w:cs="Arial"/>
        <w:sz w:val="18"/>
        <w:szCs w:val="18"/>
      </w:rPr>
      <w:t>–</w:t>
    </w:r>
    <w:r w:rsidRPr="00AD2CC2">
      <w:rPr>
        <w:rFonts w:ascii="Arial" w:hAnsi="Arial" w:cs="Arial"/>
        <w:sz w:val="18"/>
        <w:szCs w:val="18"/>
      </w:rPr>
      <w:t xml:space="preserve"> </w:t>
    </w:r>
    <w:r w:rsidR="00652F96" w:rsidRPr="00AD2CC2">
      <w:rPr>
        <w:rStyle w:val="PageNumber"/>
        <w:rFonts w:ascii="Arial" w:hAnsi="Arial" w:cs="Arial"/>
        <w:sz w:val="18"/>
        <w:szCs w:val="18"/>
      </w:rPr>
      <w:fldChar w:fldCharType="begin"/>
    </w:r>
    <w:r w:rsidRPr="00AD2CC2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="00652F96" w:rsidRPr="00AD2CC2">
      <w:rPr>
        <w:rStyle w:val="PageNumber"/>
        <w:rFonts w:ascii="Arial" w:hAnsi="Arial" w:cs="Arial"/>
        <w:sz w:val="18"/>
        <w:szCs w:val="18"/>
      </w:rPr>
      <w:fldChar w:fldCharType="separate"/>
    </w:r>
    <w:r w:rsidR="00012649">
      <w:rPr>
        <w:rStyle w:val="PageNumber"/>
        <w:rFonts w:ascii="Arial" w:hAnsi="Arial" w:cs="Arial"/>
        <w:noProof/>
        <w:sz w:val="18"/>
        <w:szCs w:val="18"/>
      </w:rPr>
      <w:t>2</w:t>
    </w:r>
    <w:r w:rsidR="00652F96" w:rsidRPr="00AD2CC2">
      <w:rPr>
        <w:rStyle w:val="PageNumber"/>
        <w:rFonts w:ascii="Arial" w:hAnsi="Arial" w:cs="Arial"/>
        <w:sz w:val="18"/>
        <w:szCs w:val="18"/>
      </w:rPr>
      <w:fldChar w:fldCharType="end"/>
    </w:r>
    <w:r w:rsidRPr="00AD2CC2">
      <w:rPr>
        <w:rStyle w:val="PageNumber"/>
        <w:rFonts w:ascii="Arial" w:hAnsi="Arial" w:cs="Arial"/>
        <w:sz w:val="18"/>
        <w:szCs w:val="18"/>
      </w:rPr>
      <w:t xml:space="preserve"> –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40" w:type="dxa"/>
      <w:tblInd w:w="-436" w:type="dxa"/>
      <w:tblCellMar>
        <w:top w:w="14" w:type="dxa"/>
        <w:left w:w="14" w:type="dxa"/>
        <w:bottom w:w="14" w:type="dxa"/>
        <w:right w:w="14" w:type="dxa"/>
      </w:tblCellMar>
      <w:tblLook w:val="01E0" w:firstRow="1" w:lastRow="1" w:firstColumn="1" w:lastColumn="1" w:noHBand="0" w:noVBand="0"/>
    </w:tblPr>
    <w:tblGrid>
      <w:gridCol w:w="10440"/>
    </w:tblGrid>
    <w:tr w:rsidR="00C4067C" w14:paraId="230E19FF" w14:textId="77777777" w:rsidTr="006776BF">
      <w:tc>
        <w:tcPr>
          <w:tcW w:w="10440" w:type="dxa"/>
          <w:tcBorders>
            <w:top w:val="single" w:sz="4" w:space="0" w:color="auto"/>
          </w:tcBorders>
        </w:tcPr>
        <w:p w14:paraId="31F2C9AD" w14:textId="77777777" w:rsidR="00C4067C" w:rsidRPr="006776BF" w:rsidRDefault="00C4067C" w:rsidP="006776BF">
          <w:pPr>
            <w:pStyle w:val="Footer"/>
            <w:bidi/>
            <w:spacing w:before="120" w:line="240" w:lineRule="exact"/>
            <w:jc w:val="center"/>
            <w:rPr>
              <w:rFonts w:cs="Traditional Arabic"/>
              <w:szCs w:val="24"/>
            </w:rPr>
          </w:pPr>
          <w:r w:rsidRPr="006776BF">
            <w:rPr>
              <w:rFonts w:cs="Traditional Arabic" w:hint="cs"/>
              <w:szCs w:val="24"/>
              <w:rtl/>
            </w:rPr>
            <w:t xml:space="preserve">رأس المال خمسمائة ألف ريال سعودي - س.ت. 4030130626 </w:t>
          </w:r>
          <w:r w:rsidRPr="006776BF">
            <w:rPr>
              <w:rFonts w:cs="Traditional Arabic"/>
              <w:szCs w:val="24"/>
              <w:rtl/>
            </w:rPr>
            <w:t>–</w:t>
          </w:r>
          <w:r w:rsidRPr="006776BF">
            <w:rPr>
              <w:rFonts w:cs="Traditional Arabic" w:hint="cs"/>
              <w:szCs w:val="24"/>
              <w:rtl/>
            </w:rPr>
            <w:t xml:space="preserve"> المركز الرئيسي: ص.ب. 7435 جدة 21462 المملكة العربية السعودية</w:t>
          </w:r>
        </w:p>
        <w:p w14:paraId="4A2FB3B6" w14:textId="77777777" w:rsidR="00C4067C" w:rsidRPr="006776BF" w:rsidRDefault="00C4067C" w:rsidP="006776BF">
          <w:pPr>
            <w:pStyle w:val="Footer"/>
            <w:bidi/>
            <w:spacing w:line="240" w:lineRule="exact"/>
            <w:jc w:val="center"/>
            <w:rPr>
              <w:rFonts w:cs="Traditional Arabic"/>
              <w:szCs w:val="24"/>
              <w:rtl/>
            </w:rPr>
          </w:pPr>
          <w:r w:rsidRPr="006776BF">
            <w:rPr>
              <w:rFonts w:cs="Traditional Arabic" w:hint="cs"/>
              <w:szCs w:val="24"/>
              <w:rtl/>
            </w:rPr>
            <w:t>تلفون / فاكس : جدة 1312 667 02/ 6251 667 02</w:t>
          </w:r>
          <w:r w:rsidRPr="006776BF">
            <w:rPr>
              <w:rFonts w:cs="Traditional Arabic"/>
              <w:szCs w:val="24"/>
              <w:rtl/>
            </w:rPr>
            <w:t>–</w:t>
          </w:r>
          <w:r w:rsidRPr="006776BF">
            <w:rPr>
              <w:rFonts w:cs="Traditional Arabic" w:hint="cs"/>
              <w:szCs w:val="24"/>
              <w:rtl/>
            </w:rPr>
            <w:t xml:space="preserve"> الرياض 0279 217 01 / 4581 217 01</w:t>
          </w:r>
          <w:r w:rsidRPr="006776BF">
            <w:rPr>
              <w:rFonts w:cs="Traditional Arabic"/>
              <w:szCs w:val="24"/>
              <w:rtl/>
            </w:rPr>
            <w:t>–</w:t>
          </w:r>
          <w:r w:rsidRPr="006776BF">
            <w:rPr>
              <w:rFonts w:cs="Traditional Arabic" w:hint="cs"/>
              <w:szCs w:val="24"/>
              <w:rtl/>
            </w:rPr>
            <w:t xml:space="preserve"> المدينة المنورة 2361 815 01</w:t>
          </w:r>
        </w:p>
      </w:tc>
    </w:tr>
    <w:tr w:rsidR="00C4067C" w:rsidRPr="006776BF" w14:paraId="7140334E" w14:textId="77777777" w:rsidTr="006776BF">
      <w:tc>
        <w:tcPr>
          <w:tcW w:w="10440" w:type="dxa"/>
        </w:tcPr>
        <w:p w14:paraId="6F080D0C" w14:textId="77777777" w:rsidR="00C4067C" w:rsidRPr="006776BF" w:rsidRDefault="00C4067C" w:rsidP="006776BF">
          <w:pPr>
            <w:pStyle w:val="Footer"/>
            <w:spacing w:line="240" w:lineRule="exact"/>
            <w:jc w:val="center"/>
            <w:rPr>
              <w:rFonts w:ascii="Arial" w:hAnsi="Arial" w:cs="Arial"/>
              <w:spacing w:val="-6"/>
              <w:sz w:val="18"/>
              <w:szCs w:val="18"/>
              <w:rtl/>
            </w:rPr>
          </w:pPr>
          <w:r w:rsidRPr="006776BF">
            <w:rPr>
              <w:rFonts w:ascii="Arial" w:hAnsi="Arial" w:cs="Arial"/>
              <w:spacing w:val="-6"/>
              <w:sz w:val="18"/>
              <w:szCs w:val="18"/>
            </w:rPr>
            <w:t xml:space="preserve">Capital: Five Hundred Thousand Saudi Riyals – C.R. 4030130626 – HO: </w:t>
          </w:r>
          <w:smartTag w:uri="urn:schemas-microsoft-com:office:smarttags" w:element="address">
            <w:smartTag w:uri="urn:schemas-microsoft-com:office:smarttags" w:element="Street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P.O. Box 7435</w:t>
              </w:r>
            </w:smartTag>
            <w:r w:rsidRPr="006776BF">
              <w:rPr>
                <w:rFonts w:ascii="Arial" w:hAnsi="Arial" w:cs="Arial"/>
                <w:spacing w:val="-6"/>
                <w:sz w:val="18"/>
                <w:szCs w:val="18"/>
              </w:rPr>
              <w:t xml:space="preserve">, </w:t>
            </w:r>
            <w:smartTag w:uri="urn:schemas-microsoft-com:office:smarttags" w:element="City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Jeddah</w:t>
              </w:r>
            </w:smartTag>
            <w:r w:rsidRPr="006776BF">
              <w:rPr>
                <w:rFonts w:ascii="Arial" w:hAnsi="Arial" w:cs="Arial"/>
                <w:spacing w:val="-6"/>
                <w:sz w:val="18"/>
                <w:szCs w:val="18"/>
              </w:rPr>
              <w:t xml:space="preserve"> </w:t>
            </w:r>
            <w:smartTag w:uri="urn:schemas-microsoft-com:office:smarttags" w:element="PostalCode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21462</w:t>
              </w:r>
            </w:smartTag>
          </w:smartTag>
          <w:r w:rsidRPr="006776BF">
            <w:rPr>
              <w:rFonts w:ascii="Arial" w:hAnsi="Arial" w:cs="Arial"/>
              <w:spacing w:val="-6"/>
              <w:sz w:val="18"/>
              <w:szCs w:val="18"/>
            </w:rPr>
            <w:t xml:space="preserve">, </w:t>
          </w:r>
          <w:smartTag w:uri="urn:schemas-microsoft-com:office:smarttags" w:element="place">
            <w:smartTag w:uri="urn:schemas-microsoft-com:office:smarttags" w:element="PlaceType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Kingdom</w:t>
              </w:r>
            </w:smartTag>
            <w:r w:rsidRPr="006776BF">
              <w:rPr>
                <w:rFonts w:ascii="Arial" w:hAnsi="Arial" w:cs="Arial"/>
                <w:spacing w:val="-6"/>
                <w:sz w:val="18"/>
                <w:szCs w:val="18"/>
              </w:rPr>
              <w:t xml:space="preserve"> of </w:t>
            </w:r>
            <w:smartTag w:uri="urn:schemas-microsoft-com:office:smarttags" w:element="PlaceName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Saudi Arabia</w:t>
              </w:r>
            </w:smartTag>
          </w:smartTag>
        </w:p>
        <w:p w14:paraId="22E97528" w14:textId="77777777" w:rsidR="00C4067C" w:rsidRPr="006776BF" w:rsidRDefault="00C4067C" w:rsidP="006776BF">
          <w:pPr>
            <w:pStyle w:val="Footer"/>
            <w:spacing w:line="240" w:lineRule="exact"/>
            <w:jc w:val="center"/>
            <w:rPr>
              <w:rFonts w:ascii="Arial" w:hAnsi="Arial" w:cs="Arial"/>
              <w:spacing w:val="4"/>
              <w:sz w:val="16"/>
              <w:szCs w:val="16"/>
            </w:rPr>
          </w:pPr>
          <w:r w:rsidRPr="006776BF">
            <w:rPr>
              <w:rFonts w:ascii="Arial" w:hAnsi="Arial" w:cs="Arial"/>
              <w:spacing w:val="4"/>
              <w:sz w:val="18"/>
              <w:szCs w:val="18"/>
            </w:rPr>
            <w:t xml:space="preserve">Telephone / Fax: Jeddah 02 667 1312 / 02 667 6251 – </w:t>
          </w:r>
          <w:smartTag w:uri="urn:schemas-microsoft-com:office:smarttags" w:element="place">
            <w:smartTag w:uri="urn:schemas-microsoft-com:office:smarttags" w:element="City">
              <w:r w:rsidRPr="006776BF">
                <w:rPr>
                  <w:rFonts w:ascii="Arial" w:hAnsi="Arial" w:cs="Arial"/>
                  <w:spacing w:val="4"/>
                  <w:sz w:val="18"/>
                  <w:szCs w:val="18"/>
                </w:rPr>
                <w:t>Riyadh</w:t>
              </w:r>
            </w:smartTag>
          </w:smartTag>
          <w:r w:rsidRPr="006776BF">
            <w:rPr>
              <w:rFonts w:ascii="Arial" w:hAnsi="Arial" w:cs="Arial"/>
              <w:spacing w:val="4"/>
              <w:sz w:val="18"/>
              <w:szCs w:val="18"/>
            </w:rPr>
            <w:t xml:space="preserve"> 01 217 0279 / 01 217 481 – Madinah 04 815 2361</w:t>
          </w:r>
        </w:p>
      </w:tc>
    </w:tr>
  </w:tbl>
  <w:p w14:paraId="46FD24E2" w14:textId="77777777" w:rsidR="00C4067C" w:rsidRPr="00250CAD" w:rsidRDefault="00C4067C" w:rsidP="0038786E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7D9B2C" w14:textId="77777777" w:rsidR="00130E04" w:rsidRDefault="00130E04">
      <w:r>
        <w:separator/>
      </w:r>
    </w:p>
  </w:footnote>
  <w:footnote w:type="continuationSeparator" w:id="0">
    <w:p w14:paraId="787A6007" w14:textId="77777777" w:rsidR="00130E04" w:rsidRDefault="00130E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60" w:type="dxa"/>
      <w:tblInd w:w="-421" w:type="dxa"/>
      <w:tblCellMar>
        <w:top w:w="29" w:type="dxa"/>
        <w:left w:w="29" w:type="dxa"/>
        <w:bottom w:w="144" w:type="dxa"/>
        <w:right w:w="29" w:type="dxa"/>
      </w:tblCellMar>
      <w:tblLook w:val="01E0" w:firstRow="1" w:lastRow="1" w:firstColumn="1" w:lastColumn="1" w:noHBand="0" w:noVBand="0"/>
    </w:tblPr>
    <w:tblGrid>
      <w:gridCol w:w="4381"/>
      <w:gridCol w:w="5879"/>
    </w:tblGrid>
    <w:tr w:rsidR="00C4067C" w:rsidRPr="006776BF" w14:paraId="71F327E5" w14:textId="77777777" w:rsidTr="006776BF">
      <w:tc>
        <w:tcPr>
          <w:tcW w:w="4381" w:type="dxa"/>
        </w:tcPr>
        <w:p w14:paraId="0A801C4F" w14:textId="77777777" w:rsidR="00C4067C" w:rsidRPr="006776BF" w:rsidRDefault="00C4067C" w:rsidP="006776BF">
          <w:pPr>
            <w:pStyle w:val="Header"/>
            <w:spacing w:line="240" w:lineRule="exact"/>
            <w:jc w:val="left"/>
            <w:rPr>
              <w:rFonts w:ascii="Arial" w:hAnsi="Arial" w:cs="Arial"/>
              <w:b/>
              <w:bCs/>
              <w:i/>
              <w:iCs/>
              <w:sz w:val="20"/>
            </w:rPr>
          </w:pPr>
          <w:r w:rsidRPr="006776BF">
            <w:rPr>
              <w:rFonts w:ascii="Arial" w:hAnsi="Arial" w:cs="Arial"/>
              <w:b/>
              <w:bCs/>
              <w:i/>
              <w:iCs/>
              <w:sz w:val="20"/>
            </w:rPr>
            <w:t xml:space="preserve">Al </w:t>
          </w:r>
          <w:proofErr w:type="spellStart"/>
          <w:r w:rsidRPr="006776BF">
            <w:rPr>
              <w:rFonts w:ascii="Arial" w:hAnsi="Arial" w:cs="Arial"/>
              <w:b/>
              <w:bCs/>
              <w:i/>
              <w:iCs/>
              <w:sz w:val="20"/>
            </w:rPr>
            <w:t>Mayssan</w:t>
          </w:r>
          <w:proofErr w:type="spellEnd"/>
          <w:r w:rsidRPr="006776BF">
            <w:rPr>
              <w:rFonts w:ascii="Arial" w:hAnsi="Arial" w:cs="Arial"/>
              <w:b/>
              <w:bCs/>
              <w:i/>
              <w:iCs/>
              <w:sz w:val="20"/>
            </w:rPr>
            <w:t xml:space="preserve"> Technical Services Co. Ltd.</w:t>
          </w:r>
        </w:p>
        <w:p w14:paraId="6FCAA670" w14:textId="77777777" w:rsidR="00C4067C" w:rsidRPr="006776BF" w:rsidRDefault="00C4067C" w:rsidP="006776BF">
          <w:pPr>
            <w:pStyle w:val="Header"/>
            <w:spacing w:line="240" w:lineRule="exact"/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</w:pPr>
          <w:r w:rsidRPr="006776BF"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  <w:t>Integrated Building Systems</w:t>
          </w:r>
        </w:p>
      </w:tc>
      <w:tc>
        <w:tcPr>
          <w:tcW w:w="5879" w:type="dxa"/>
        </w:tcPr>
        <w:p w14:paraId="4C60092D" w14:textId="77777777" w:rsidR="00C4067C" w:rsidRPr="006776BF" w:rsidRDefault="00C4067C" w:rsidP="006776BF">
          <w:pPr>
            <w:pStyle w:val="Header"/>
            <w:bidi/>
            <w:spacing w:line="240" w:lineRule="exact"/>
            <w:rPr>
              <w:rFonts w:cs="Andalus"/>
              <w:b/>
              <w:sz w:val="28"/>
              <w:szCs w:val="28"/>
            </w:rPr>
          </w:pPr>
          <w:r w:rsidRPr="006776BF">
            <w:rPr>
              <w:rFonts w:cs="Andalus"/>
              <w:b/>
              <w:sz w:val="28"/>
              <w:szCs w:val="28"/>
              <w:rtl/>
            </w:rPr>
            <w:t>شركة الميسان للخدمات التقنية المحدودة</w:t>
          </w:r>
        </w:p>
        <w:p w14:paraId="1B4CF22B" w14:textId="77777777" w:rsidR="00C4067C" w:rsidRPr="006776BF" w:rsidRDefault="00C4067C" w:rsidP="006776BF">
          <w:pPr>
            <w:pStyle w:val="Header"/>
            <w:bidi/>
            <w:spacing w:line="240" w:lineRule="exact"/>
            <w:rPr>
              <w:rFonts w:cs="Traditional Arabic"/>
              <w:b/>
              <w:sz w:val="20"/>
            </w:rPr>
          </w:pPr>
          <w:r w:rsidRPr="006776BF">
            <w:rPr>
              <w:rFonts w:cs="Traditional Arabic"/>
              <w:b/>
              <w:sz w:val="20"/>
              <w:rtl/>
            </w:rPr>
            <w:t>أنظمة مباني متكاملة</w:t>
          </w:r>
        </w:p>
      </w:tc>
    </w:tr>
  </w:tbl>
  <w:p w14:paraId="184E78F3" w14:textId="77777777" w:rsidR="00C4067C" w:rsidRPr="006058AF" w:rsidRDefault="00C4067C" w:rsidP="006058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21" w:type="dxa"/>
      <w:tblInd w:w="-702" w:type="dxa"/>
      <w:tblCellMar>
        <w:top w:w="29" w:type="dxa"/>
        <w:left w:w="29" w:type="dxa"/>
        <w:bottom w:w="144" w:type="dxa"/>
        <w:right w:w="29" w:type="dxa"/>
      </w:tblCellMar>
      <w:tblLook w:val="01E0" w:firstRow="1" w:lastRow="1" w:firstColumn="1" w:lastColumn="1" w:noHBand="0" w:noVBand="0"/>
    </w:tblPr>
    <w:tblGrid>
      <w:gridCol w:w="4662"/>
      <w:gridCol w:w="1620"/>
      <w:gridCol w:w="4439"/>
    </w:tblGrid>
    <w:tr w:rsidR="00C4067C" w:rsidRPr="006776BF" w14:paraId="7C87BD31" w14:textId="77777777" w:rsidTr="002C40FD">
      <w:trPr>
        <w:trHeight w:val="1681"/>
      </w:trPr>
      <w:tc>
        <w:tcPr>
          <w:tcW w:w="4662" w:type="dxa"/>
        </w:tcPr>
        <w:p w14:paraId="15FA1D63" w14:textId="77777777" w:rsidR="00C4067C" w:rsidRPr="006776BF" w:rsidRDefault="00C4067C" w:rsidP="006776BF">
          <w:pPr>
            <w:pStyle w:val="Header"/>
            <w:spacing w:line="320" w:lineRule="exact"/>
            <w:jc w:val="left"/>
            <w:rPr>
              <w:rFonts w:ascii="Arial" w:hAnsi="Arial" w:cs="Arial"/>
              <w:b/>
              <w:bCs/>
              <w:i/>
              <w:iCs/>
            </w:rPr>
          </w:pPr>
          <w:r w:rsidRPr="006776BF">
            <w:rPr>
              <w:rFonts w:ascii="Arial" w:hAnsi="Arial" w:cs="Arial"/>
              <w:b/>
              <w:bCs/>
              <w:i/>
              <w:iCs/>
            </w:rPr>
            <w:t xml:space="preserve">Al </w:t>
          </w:r>
          <w:proofErr w:type="spellStart"/>
          <w:r w:rsidRPr="006776BF">
            <w:rPr>
              <w:rFonts w:ascii="Arial" w:hAnsi="Arial" w:cs="Arial"/>
              <w:b/>
              <w:bCs/>
              <w:i/>
              <w:iCs/>
            </w:rPr>
            <w:t>Mayssan</w:t>
          </w:r>
          <w:proofErr w:type="spellEnd"/>
          <w:r w:rsidRPr="006776BF">
            <w:rPr>
              <w:rFonts w:ascii="Arial" w:hAnsi="Arial" w:cs="Arial"/>
              <w:b/>
              <w:bCs/>
              <w:i/>
              <w:iCs/>
            </w:rPr>
            <w:t xml:space="preserve"> Technical Services Co. Ltd.</w:t>
          </w:r>
        </w:p>
        <w:p w14:paraId="37461C2F" w14:textId="77777777" w:rsidR="00C4067C" w:rsidRPr="006776BF" w:rsidRDefault="00C4067C" w:rsidP="006776BF">
          <w:pPr>
            <w:pStyle w:val="Header"/>
            <w:spacing w:line="320" w:lineRule="exact"/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</w:pPr>
          <w:r w:rsidRPr="006776BF"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  <w:t>Integrated Building Systems</w:t>
          </w:r>
        </w:p>
      </w:tc>
      <w:tc>
        <w:tcPr>
          <w:tcW w:w="1620" w:type="dxa"/>
        </w:tcPr>
        <w:p w14:paraId="17B3F9EA" w14:textId="77777777" w:rsidR="00C4067C" w:rsidRDefault="00045333" w:rsidP="006776BF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7293F2BC" wp14:editId="30D411A1">
                <wp:extent cx="838200" cy="1114425"/>
                <wp:effectExtent l="19050" t="0" r="0" b="0"/>
                <wp:docPr id="1" name="Picture 1" descr="MTS%20Logo%20HiR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TS%20Logo%20HiR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1114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39" w:type="dxa"/>
        </w:tcPr>
        <w:p w14:paraId="6E873A61" w14:textId="77777777" w:rsidR="00C4067C" w:rsidRPr="006776BF" w:rsidRDefault="00C4067C" w:rsidP="006776BF">
          <w:pPr>
            <w:pStyle w:val="Header"/>
            <w:bidi/>
            <w:spacing w:line="320" w:lineRule="exact"/>
            <w:rPr>
              <w:rFonts w:cs="Andalus"/>
              <w:sz w:val="32"/>
              <w:szCs w:val="32"/>
            </w:rPr>
          </w:pPr>
          <w:r w:rsidRPr="006776BF">
            <w:rPr>
              <w:rFonts w:cs="Andalus"/>
              <w:sz w:val="32"/>
              <w:szCs w:val="32"/>
              <w:rtl/>
            </w:rPr>
            <w:t>شركة الميسان للخدمات التقنية المحدودة</w:t>
          </w:r>
        </w:p>
        <w:p w14:paraId="54D79A2A" w14:textId="77777777" w:rsidR="00C4067C" w:rsidRPr="006776BF" w:rsidRDefault="00C4067C" w:rsidP="006776BF">
          <w:pPr>
            <w:pStyle w:val="Header"/>
            <w:bidi/>
            <w:spacing w:line="320" w:lineRule="exact"/>
            <w:rPr>
              <w:rFonts w:cs="Traditional Arabic"/>
              <w:b/>
              <w:bCs/>
              <w:szCs w:val="24"/>
            </w:rPr>
          </w:pPr>
          <w:r w:rsidRPr="006776BF">
            <w:rPr>
              <w:rFonts w:cs="Traditional Arabic"/>
              <w:b/>
              <w:bCs/>
              <w:szCs w:val="24"/>
              <w:rtl/>
            </w:rPr>
            <w:t>أنظمة مباني متكاملة</w:t>
          </w:r>
        </w:p>
        <w:p w14:paraId="6E423212" w14:textId="77777777" w:rsidR="00C4067C" w:rsidRPr="006776BF" w:rsidRDefault="00C4067C" w:rsidP="006776BF">
          <w:pPr>
            <w:pStyle w:val="Header"/>
            <w:bidi/>
            <w:rPr>
              <w:rFonts w:cs="Traditional Arabic"/>
              <w:b/>
              <w:bCs/>
              <w:szCs w:val="24"/>
            </w:rPr>
          </w:pPr>
        </w:p>
      </w:tc>
    </w:tr>
  </w:tbl>
  <w:p w14:paraId="7E720D4A" w14:textId="77777777" w:rsidR="00C4067C" w:rsidRDefault="00F512A8" w:rsidP="00637B9D">
    <w:pPr>
      <w:pStyle w:val="Header"/>
      <w:jc w:val="center"/>
    </w:pPr>
    <w:r>
      <w:rPr>
        <w:b/>
        <w:bCs/>
        <w:sz w:val="36"/>
        <w:szCs w:val="36"/>
        <w:u w:val="single"/>
      </w:rPr>
      <w:t>Delivery Note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B6925"/>
    <w:multiLevelType w:val="hybridMultilevel"/>
    <w:tmpl w:val="963C0346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501E01"/>
    <w:multiLevelType w:val="hybridMultilevel"/>
    <w:tmpl w:val="A1A013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88E6B48"/>
    <w:multiLevelType w:val="hybridMultilevel"/>
    <w:tmpl w:val="093CA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416ED"/>
    <w:multiLevelType w:val="hybridMultilevel"/>
    <w:tmpl w:val="63562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A2161F"/>
    <w:multiLevelType w:val="hybridMultilevel"/>
    <w:tmpl w:val="A52280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8232063"/>
    <w:multiLevelType w:val="hybridMultilevel"/>
    <w:tmpl w:val="413027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0DD7EA8"/>
    <w:multiLevelType w:val="multilevel"/>
    <w:tmpl w:val="04090025"/>
    <w:lvl w:ilvl="0">
      <w:start w:val="1"/>
      <w:numFmt w:val="decimal"/>
      <w:pStyle w:val="Heading1"/>
      <w:lvlText w:val="%1"/>
      <w:lvlJc w:val="center"/>
      <w:pPr>
        <w:tabs>
          <w:tab w:val="num" w:pos="720"/>
        </w:tabs>
        <w:ind w:left="432" w:hanging="144"/>
      </w:pPr>
    </w:lvl>
    <w:lvl w:ilvl="1">
      <w:start w:val="1"/>
      <w:numFmt w:val="decimal"/>
      <w:pStyle w:val="Heading2"/>
      <w:lvlText w:val="%1.%2"/>
      <w:lvlJc w:val="center"/>
      <w:pPr>
        <w:tabs>
          <w:tab w:val="num" w:pos="864"/>
        </w:tabs>
        <w:ind w:left="576" w:hanging="288"/>
      </w:pPr>
    </w:lvl>
    <w:lvl w:ilvl="2">
      <w:start w:val="1"/>
      <w:numFmt w:val="decimal"/>
      <w:pStyle w:val="Heading3"/>
      <w:lvlText w:val="%1.%2.%3"/>
      <w:lvlJc w:val="center"/>
      <w:pPr>
        <w:tabs>
          <w:tab w:val="num" w:pos="1008"/>
        </w:tabs>
        <w:ind w:left="720" w:hanging="432"/>
      </w:pPr>
    </w:lvl>
    <w:lvl w:ilvl="3">
      <w:start w:val="1"/>
      <w:numFmt w:val="decimal"/>
      <w:pStyle w:val="Heading4"/>
      <w:lvlText w:val="%1.%2.%3.%4"/>
      <w:lvlJc w:val="center"/>
      <w:pPr>
        <w:tabs>
          <w:tab w:val="num" w:pos="1152"/>
        </w:tabs>
        <w:ind w:left="864" w:hanging="576"/>
      </w:pPr>
    </w:lvl>
    <w:lvl w:ilvl="4">
      <w:start w:val="1"/>
      <w:numFmt w:val="decimal"/>
      <w:pStyle w:val="Heading5"/>
      <w:lvlText w:val="%1.%2.%3.%4.%5"/>
      <w:lvlJc w:val="center"/>
      <w:pPr>
        <w:tabs>
          <w:tab w:val="num" w:pos="1296"/>
        </w:tabs>
        <w:ind w:left="1008" w:hanging="720"/>
      </w:pPr>
    </w:lvl>
    <w:lvl w:ilvl="5">
      <w:start w:val="1"/>
      <w:numFmt w:val="decimal"/>
      <w:pStyle w:val="Heading6"/>
      <w:lvlText w:val="%1.%2.%3.%4.%5.%6"/>
      <w:lvlJc w:val="center"/>
      <w:pPr>
        <w:tabs>
          <w:tab w:val="num" w:pos="1440"/>
        </w:tabs>
        <w:ind w:left="1152" w:hanging="864"/>
      </w:pPr>
    </w:lvl>
    <w:lvl w:ilvl="6">
      <w:start w:val="1"/>
      <w:numFmt w:val="decimal"/>
      <w:pStyle w:val="Heading7"/>
      <w:lvlText w:val="%1.%2.%3.%4.%5.%6.%7"/>
      <w:lvlJc w:val="center"/>
      <w:pPr>
        <w:tabs>
          <w:tab w:val="num" w:pos="1584"/>
        </w:tabs>
        <w:ind w:left="1296" w:hanging="1008"/>
      </w:pPr>
    </w:lvl>
    <w:lvl w:ilvl="7">
      <w:start w:val="1"/>
      <w:numFmt w:val="decimal"/>
      <w:pStyle w:val="Heading8"/>
      <w:lvlText w:val="%1.%2.%3.%4.%5.%6.%7.%8"/>
      <w:lvlJc w:val="center"/>
      <w:pPr>
        <w:tabs>
          <w:tab w:val="num" w:pos="1728"/>
        </w:tabs>
        <w:ind w:left="1440" w:hanging="1152"/>
      </w:pPr>
    </w:lvl>
    <w:lvl w:ilvl="8">
      <w:start w:val="1"/>
      <w:numFmt w:val="decimal"/>
      <w:pStyle w:val="Heading9"/>
      <w:lvlText w:val="%1.%2.%3.%4.%5.%6.%7.%8.%9"/>
      <w:lvlJc w:val="center"/>
      <w:pPr>
        <w:tabs>
          <w:tab w:val="num" w:pos="1872"/>
        </w:tabs>
        <w:ind w:left="1584" w:hanging="1296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8" w:dllVersion="513" w:checkStyle="1"/>
  <w:activeWritingStyle w:appName="MSWord" w:lang="ar-SA" w:vendorID="4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2NDEyMLQAQhNLS0szYyUdpeDU4uLM/DyQAqNaAH8BIBUsAAAA"/>
  </w:docVars>
  <w:rsids>
    <w:rsidRoot w:val="00E91620"/>
    <w:rsid w:val="00005605"/>
    <w:rsid w:val="00005A15"/>
    <w:rsid w:val="00012649"/>
    <w:rsid w:val="00015576"/>
    <w:rsid w:val="00016619"/>
    <w:rsid w:val="00022689"/>
    <w:rsid w:val="00023E2F"/>
    <w:rsid w:val="0002585E"/>
    <w:rsid w:val="00027E97"/>
    <w:rsid w:val="0003152F"/>
    <w:rsid w:val="00036EB9"/>
    <w:rsid w:val="0004215D"/>
    <w:rsid w:val="00045333"/>
    <w:rsid w:val="000507A8"/>
    <w:rsid w:val="00060930"/>
    <w:rsid w:val="00061E49"/>
    <w:rsid w:val="00065FE6"/>
    <w:rsid w:val="000717C7"/>
    <w:rsid w:val="000748D3"/>
    <w:rsid w:val="000806C2"/>
    <w:rsid w:val="00084A4D"/>
    <w:rsid w:val="0009669B"/>
    <w:rsid w:val="000972BF"/>
    <w:rsid w:val="000A3803"/>
    <w:rsid w:val="000A7480"/>
    <w:rsid w:val="000B2E04"/>
    <w:rsid w:val="000B4E86"/>
    <w:rsid w:val="000B6ACE"/>
    <w:rsid w:val="000C4F30"/>
    <w:rsid w:val="000D0B9E"/>
    <w:rsid w:val="000D3DFC"/>
    <w:rsid w:val="000D4112"/>
    <w:rsid w:val="000D4225"/>
    <w:rsid w:val="000D55ED"/>
    <w:rsid w:val="000D6495"/>
    <w:rsid w:val="000E5733"/>
    <w:rsid w:val="000F0838"/>
    <w:rsid w:val="000F28E7"/>
    <w:rsid w:val="000F3AF2"/>
    <w:rsid w:val="000F56A2"/>
    <w:rsid w:val="000F5AEF"/>
    <w:rsid w:val="000F5DF5"/>
    <w:rsid w:val="00100E83"/>
    <w:rsid w:val="0010546B"/>
    <w:rsid w:val="00106E83"/>
    <w:rsid w:val="00114588"/>
    <w:rsid w:val="00114711"/>
    <w:rsid w:val="0011472B"/>
    <w:rsid w:val="0013079E"/>
    <w:rsid w:val="00130E04"/>
    <w:rsid w:val="00131AFB"/>
    <w:rsid w:val="00133CAF"/>
    <w:rsid w:val="00135BB5"/>
    <w:rsid w:val="00136B65"/>
    <w:rsid w:val="00141E81"/>
    <w:rsid w:val="001422D9"/>
    <w:rsid w:val="0014542A"/>
    <w:rsid w:val="00146D18"/>
    <w:rsid w:val="00153937"/>
    <w:rsid w:val="00155F91"/>
    <w:rsid w:val="00164D2C"/>
    <w:rsid w:val="001658A8"/>
    <w:rsid w:val="001760CE"/>
    <w:rsid w:val="00180EE9"/>
    <w:rsid w:val="001835CD"/>
    <w:rsid w:val="00196D6C"/>
    <w:rsid w:val="001A0EF8"/>
    <w:rsid w:val="001A47AF"/>
    <w:rsid w:val="001A7E15"/>
    <w:rsid w:val="001B03E0"/>
    <w:rsid w:val="001B0BBF"/>
    <w:rsid w:val="001B34C6"/>
    <w:rsid w:val="001B543E"/>
    <w:rsid w:val="001B6AD2"/>
    <w:rsid w:val="001C06A5"/>
    <w:rsid w:val="001C63E5"/>
    <w:rsid w:val="001C7D07"/>
    <w:rsid w:val="001D5045"/>
    <w:rsid w:val="001D6691"/>
    <w:rsid w:val="001E4834"/>
    <w:rsid w:val="001E49D5"/>
    <w:rsid w:val="001E572A"/>
    <w:rsid w:val="001E634A"/>
    <w:rsid w:val="001F0C04"/>
    <w:rsid w:val="0020021A"/>
    <w:rsid w:val="00200CBF"/>
    <w:rsid w:val="00202DC7"/>
    <w:rsid w:val="0020390A"/>
    <w:rsid w:val="00212B54"/>
    <w:rsid w:val="00212DA3"/>
    <w:rsid w:val="00214864"/>
    <w:rsid w:val="00215414"/>
    <w:rsid w:val="00220FD9"/>
    <w:rsid w:val="00221C8E"/>
    <w:rsid w:val="002224F9"/>
    <w:rsid w:val="0022252D"/>
    <w:rsid w:val="00223194"/>
    <w:rsid w:val="00230D1C"/>
    <w:rsid w:val="00236B02"/>
    <w:rsid w:val="00240B3E"/>
    <w:rsid w:val="00243B58"/>
    <w:rsid w:val="00246E90"/>
    <w:rsid w:val="00247317"/>
    <w:rsid w:val="00247779"/>
    <w:rsid w:val="00247EE3"/>
    <w:rsid w:val="00250CAD"/>
    <w:rsid w:val="002570B5"/>
    <w:rsid w:val="002644F3"/>
    <w:rsid w:val="002700FF"/>
    <w:rsid w:val="00270A96"/>
    <w:rsid w:val="00272AE5"/>
    <w:rsid w:val="00272CA3"/>
    <w:rsid w:val="0027500E"/>
    <w:rsid w:val="00276BB9"/>
    <w:rsid w:val="002775AD"/>
    <w:rsid w:val="00283D48"/>
    <w:rsid w:val="00285D05"/>
    <w:rsid w:val="00286F81"/>
    <w:rsid w:val="00293F69"/>
    <w:rsid w:val="00294A23"/>
    <w:rsid w:val="002A04E0"/>
    <w:rsid w:val="002B3CA4"/>
    <w:rsid w:val="002B456E"/>
    <w:rsid w:val="002B4888"/>
    <w:rsid w:val="002B4C25"/>
    <w:rsid w:val="002B521F"/>
    <w:rsid w:val="002B5C8E"/>
    <w:rsid w:val="002B67DB"/>
    <w:rsid w:val="002B797F"/>
    <w:rsid w:val="002C40FD"/>
    <w:rsid w:val="002C7EE7"/>
    <w:rsid w:val="002D41EF"/>
    <w:rsid w:val="002D4768"/>
    <w:rsid w:val="002D6E18"/>
    <w:rsid w:val="002E08F9"/>
    <w:rsid w:val="002F2645"/>
    <w:rsid w:val="00300F76"/>
    <w:rsid w:val="00301391"/>
    <w:rsid w:val="00301992"/>
    <w:rsid w:val="00302FBF"/>
    <w:rsid w:val="00303708"/>
    <w:rsid w:val="00315C27"/>
    <w:rsid w:val="00322A35"/>
    <w:rsid w:val="00324362"/>
    <w:rsid w:val="003246B4"/>
    <w:rsid w:val="00331013"/>
    <w:rsid w:val="00331602"/>
    <w:rsid w:val="00332315"/>
    <w:rsid w:val="00333A70"/>
    <w:rsid w:val="00334016"/>
    <w:rsid w:val="003348FB"/>
    <w:rsid w:val="00337CF3"/>
    <w:rsid w:val="00350D72"/>
    <w:rsid w:val="003615C0"/>
    <w:rsid w:val="00362D57"/>
    <w:rsid w:val="0037305F"/>
    <w:rsid w:val="00376F35"/>
    <w:rsid w:val="003801DD"/>
    <w:rsid w:val="0038149B"/>
    <w:rsid w:val="0038786E"/>
    <w:rsid w:val="003910E5"/>
    <w:rsid w:val="0039613A"/>
    <w:rsid w:val="003A39C1"/>
    <w:rsid w:val="003B6597"/>
    <w:rsid w:val="003C34FB"/>
    <w:rsid w:val="003C4A5E"/>
    <w:rsid w:val="003C58DF"/>
    <w:rsid w:val="003D1216"/>
    <w:rsid w:val="003D246D"/>
    <w:rsid w:val="003D45E9"/>
    <w:rsid w:val="003D4964"/>
    <w:rsid w:val="003D677E"/>
    <w:rsid w:val="003E0B6C"/>
    <w:rsid w:val="003E2489"/>
    <w:rsid w:val="003E2E73"/>
    <w:rsid w:val="003E3FB3"/>
    <w:rsid w:val="003F31EC"/>
    <w:rsid w:val="003F6E08"/>
    <w:rsid w:val="00406628"/>
    <w:rsid w:val="00410C52"/>
    <w:rsid w:val="00413552"/>
    <w:rsid w:val="00413D2C"/>
    <w:rsid w:val="00416434"/>
    <w:rsid w:val="00417EA9"/>
    <w:rsid w:val="0042462A"/>
    <w:rsid w:val="004251F0"/>
    <w:rsid w:val="004305E8"/>
    <w:rsid w:val="00431598"/>
    <w:rsid w:val="00431ADA"/>
    <w:rsid w:val="00436C33"/>
    <w:rsid w:val="00437BD8"/>
    <w:rsid w:val="00444C8E"/>
    <w:rsid w:val="004508D2"/>
    <w:rsid w:val="00455F7F"/>
    <w:rsid w:val="0045794D"/>
    <w:rsid w:val="004639E3"/>
    <w:rsid w:val="004657B3"/>
    <w:rsid w:val="00480844"/>
    <w:rsid w:val="0048228D"/>
    <w:rsid w:val="004822EB"/>
    <w:rsid w:val="004838D4"/>
    <w:rsid w:val="0049321D"/>
    <w:rsid w:val="00496375"/>
    <w:rsid w:val="004A15E1"/>
    <w:rsid w:val="004A1CD8"/>
    <w:rsid w:val="004A1DFF"/>
    <w:rsid w:val="004A3AD5"/>
    <w:rsid w:val="004B167B"/>
    <w:rsid w:val="004B1BEF"/>
    <w:rsid w:val="004B2BAB"/>
    <w:rsid w:val="004B7A9A"/>
    <w:rsid w:val="004C306F"/>
    <w:rsid w:val="004D0BDB"/>
    <w:rsid w:val="004D3834"/>
    <w:rsid w:val="004D7E9C"/>
    <w:rsid w:val="004E12CE"/>
    <w:rsid w:val="004E6E0D"/>
    <w:rsid w:val="0050059A"/>
    <w:rsid w:val="0050159B"/>
    <w:rsid w:val="005027EF"/>
    <w:rsid w:val="0050439C"/>
    <w:rsid w:val="005046B5"/>
    <w:rsid w:val="00504A5F"/>
    <w:rsid w:val="00505DCC"/>
    <w:rsid w:val="00505ECE"/>
    <w:rsid w:val="005063F9"/>
    <w:rsid w:val="00506C6A"/>
    <w:rsid w:val="00510C45"/>
    <w:rsid w:val="0051646B"/>
    <w:rsid w:val="005374B8"/>
    <w:rsid w:val="00540557"/>
    <w:rsid w:val="00543E92"/>
    <w:rsid w:val="0055162A"/>
    <w:rsid w:val="005531A1"/>
    <w:rsid w:val="005543EF"/>
    <w:rsid w:val="005635BF"/>
    <w:rsid w:val="00570BC8"/>
    <w:rsid w:val="00582293"/>
    <w:rsid w:val="00584A32"/>
    <w:rsid w:val="00593646"/>
    <w:rsid w:val="0059381B"/>
    <w:rsid w:val="0059531D"/>
    <w:rsid w:val="005A13A5"/>
    <w:rsid w:val="005A446B"/>
    <w:rsid w:val="005B4ECC"/>
    <w:rsid w:val="005C7B48"/>
    <w:rsid w:val="005D1431"/>
    <w:rsid w:val="005D39D8"/>
    <w:rsid w:val="005D4A39"/>
    <w:rsid w:val="005D4E19"/>
    <w:rsid w:val="005E1676"/>
    <w:rsid w:val="005E2F61"/>
    <w:rsid w:val="005E511A"/>
    <w:rsid w:val="005E5427"/>
    <w:rsid w:val="005F3879"/>
    <w:rsid w:val="00600621"/>
    <w:rsid w:val="006048D2"/>
    <w:rsid w:val="0060543B"/>
    <w:rsid w:val="006058AF"/>
    <w:rsid w:val="006064D6"/>
    <w:rsid w:val="006064F7"/>
    <w:rsid w:val="006103A6"/>
    <w:rsid w:val="00620812"/>
    <w:rsid w:val="0062378C"/>
    <w:rsid w:val="00631EE9"/>
    <w:rsid w:val="00634849"/>
    <w:rsid w:val="0063575D"/>
    <w:rsid w:val="00635F58"/>
    <w:rsid w:val="00637B9D"/>
    <w:rsid w:val="0064297D"/>
    <w:rsid w:val="00650E6E"/>
    <w:rsid w:val="00652F96"/>
    <w:rsid w:val="00660494"/>
    <w:rsid w:val="0066638E"/>
    <w:rsid w:val="006709CB"/>
    <w:rsid w:val="00670B9D"/>
    <w:rsid w:val="006747AA"/>
    <w:rsid w:val="006776BF"/>
    <w:rsid w:val="0068282B"/>
    <w:rsid w:val="00687710"/>
    <w:rsid w:val="00695BBD"/>
    <w:rsid w:val="006A5FCE"/>
    <w:rsid w:val="006B2DD5"/>
    <w:rsid w:val="006B3E00"/>
    <w:rsid w:val="006B3FA5"/>
    <w:rsid w:val="006C38DE"/>
    <w:rsid w:val="006D0939"/>
    <w:rsid w:val="006D2937"/>
    <w:rsid w:val="006D547A"/>
    <w:rsid w:val="006E1FAB"/>
    <w:rsid w:val="006E3849"/>
    <w:rsid w:val="006E5355"/>
    <w:rsid w:val="006E55A3"/>
    <w:rsid w:val="006F6CAF"/>
    <w:rsid w:val="006F6CBE"/>
    <w:rsid w:val="0071188D"/>
    <w:rsid w:val="00712409"/>
    <w:rsid w:val="00713BC4"/>
    <w:rsid w:val="00716DDB"/>
    <w:rsid w:val="00717065"/>
    <w:rsid w:val="00717AE5"/>
    <w:rsid w:val="00736B1D"/>
    <w:rsid w:val="0074418C"/>
    <w:rsid w:val="00744404"/>
    <w:rsid w:val="0075098E"/>
    <w:rsid w:val="007549F8"/>
    <w:rsid w:val="0076171A"/>
    <w:rsid w:val="0076412B"/>
    <w:rsid w:val="007646EB"/>
    <w:rsid w:val="007648D8"/>
    <w:rsid w:val="00765B76"/>
    <w:rsid w:val="00770DA2"/>
    <w:rsid w:val="00774577"/>
    <w:rsid w:val="007751D0"/>
    <w:rsid w:val="00777144"/>
    <w:rsid w:val="00777C7C"/>
    <w:rsid w:val="007817B3"/>
    <w:rsid w:val="00781F65"/>
    <w:rsid w:val="00784CA4"/>
    <w:rsid w:val="007866C4"/>
    <w:rsid w:val="0078797C"/>
    <w:rsid w:val="007927F3"/>
    <w:rsid w:val="00795DD5"/>
    <w:rsid w:val="007A00BB"/>
    <w:rsid w:val="007A0A4D"/>
    <w:rsid w:val="007A1E6A"/>
    <w:rsid w:val="007A3A1C"/>
    <w:rsid w:val="007B60A5"/>
    <w:rsid w:val="007B7D0F"/>
    <w:rsid w:val="007C31D8"/>
    <w:rsid w:val="007D30D9"/>
    <w:rsid w:val="007D43D0"/>
    <w:rsid w:val="007D6CCE"/>
    <w:rsid w:val="007E00B3"/>
    <w:rsid w:val="007E1DEE"/>
    <w:rsid w:val="007E73E2"/>
    <w:rsid w:val="007F06D9"/>
    <w:rsid w:val="007F11A1"/>
    <w:rsid w:val="00802392"/>
    <w:rsid w:val="0080525B"/>
    <w:rsid w:val="00806FFE"/>
    <w:rsid w:val="00807AD5"/>
    <w:rsid w:val="00810C26"/>
    <w:rsid w:val="00814A43"/>
    <w:rsid w:val="00817BCE"/>
    <w:rsid w:val="00817D3A"/>
    <w:rsid w:val="00820FDC"/>
    <w:rsid w:val="00823A27"/>
    <w:rsid w:val="00833CA2"/>
    <w:rsid w:val="00834DB7"/>
    <w:rsid w:val="00834F9E"/>
    <w:rsid w:val="0083596A"/>
    <w:rsid w:val="0083741C"/>
    <w:rsid w:val="00844DB0"/>
    <w:rsid w:val="00846B76"/>
    <w:rsid w:val="008475C6"/>
    <w:rsid w:val="008530E1"/>
    <w:rsid w:val="008531AB"/>
    <w:rsid w:val="00854534"/>
    <w:rsid w:val="00855EFC"/>
    <w:rsid w:val="00855FF3"/>
    <w:rsid w:val="0086349E"/>
    <w:rsid w:val="008738A0"/>
    <w:rsid w:val="00877075"/>
    <w:rsid w:val="00877122"/>
    <w:rsid w:val="00880AAE"/>
    <w:rsid w:val="00881DEE"/>
    <w:rsid w:val="00883B01"/>
    <w:rsid w:val="008846E7"/>
    <w:rsid w:val="008851CC"/>
    <w:rsid w:val="00887DC6"/>
    <w:rsid w:val="008908DF"/>
    <w:rsid w:val="008A6F59"/>
    <w:rsid w:val="008B71DB"/>
    <w:rsid w:val="008C12AD"/>
    <w:rsid w:val="008C1B78"/>
    <w:rsid w:val="008C3C53"/>
    <w:rsid w:val="008C40C4"/>
    <w:rsid w:val="008C5BA3"/>
    <w:rsid w:val="008D0354"/>
    <w:rsid w:val="008D0410"/>
    <w:rsid w:val="008D1BDF"/>
    <w:rsid w:val="008D2BB3"/>
    <w:rsid w:val="008D2F09"/>
    <w:rsid w:val="008D7348"/>
    <w:rsid w:val="008E2204"/>
    <w:rsid w:val="008F19AD"/>
    <w:rsid w:val="008F1D73"/>
    <w:rsid w:val="008F6F6D"/>
    <w:rsid w:val="008F7180"/>
    <w:rsid w:val="008F7247"/>
    <w:rsid w:val="008F7DFD"/>
    <w:rsid w:val="0090365C"/>
    <w:rsid w:val="00904792"/>
    <w:rsid w:val="009076DA"/>
    <w:rsid w:val="00914F05"/>
    <w:rsid w:val="0091633F"/>
    <w:rsid w:val="00917AE4"/>
    <w:rsid w:val="0092151A"/>
    <w:rsid w:val="00924F25"/>
    <w:rsid w:val="00933857"/>
    <w:rsid w:val="00941A52"/>
    <w:rsid w:val="009426EA"/>
    <w:rsid w:val="00942D7A"/>
    <w:rsid w:val="0094387C"/>
    <w:rsid w:val="00950C70"/>
    <w:rsid w:val="0096243A"/>
    <w:rsid w:val="00962947"/>
    <w:rsid w:val="00973651"/>
    <w:rsid w:val="00977DD6"/>
    <w:rsid w:val="00980C7B"/>
    <w:rsid w:val="009848A6"/>
    <w:rsid w:val="009853EA"/>
    <w:rsid w:val="00987A61"/>
    <w:rsid w:val="009917E3"/>
    <w:rsid w:val="00991BB8"/>
    <w:rsid w:val="00996E04"/>
    <w:rsid w:val="009B1238"/>
    <w:rsid w:val="009B13B5"/>
    <w:rsid w:val="009B22F3"/>
    <w:rsid w:val="009B31B2"/>
    <w:rsid w:val="009D1472"/>
    <w:rsid w:val="009D1F86"/>
    <w:rsid w:val="009D7681"/>
    <w:rsid w:val="009E578A"/>
    <w:rsid w:val="009E598C"/>
    <w:rsid w:val="009E5B4F"/>
    <w:rsid w:val="009E6FCD"/>
    <w:rsid w:val="009F117A"/>
    <w:rsid w:val="009F12D8"/>
    <w:rsid w:val="009F2413"/>
    <w:rsid w:val="009F2EE7"/>
    <w:rsid w:val="009F4A43"/>
    <w:rsid w:val="009F683C"/>
    <w:rsid w:val="009F780F"/>
    <w:rsid w:val="00A069C4"/>
    <w:rsid w:val="00A07106"/>
    <w:rsid w:val="00A10AB3"/>
    <w:rsid w:val="00A12218"/>
    <w:rsid w:val="00A122F2"/>
    <w:rsid w:val="00A166D7"/>
    <w:rsid w:val="00A170BF"/>
    <w:rsid w:val="00A32AAE"/>
    <w:rsid w:val="00A35A7D"/>
    <w:rsid w:val="00A42B1C"/>
    <w:rsid w:val="00A4731E"/>
    <w:rsid w:val="00A477D9"/>
    <w:rsid w:val="00A52CF6"/>
    <w:rsid w:val="00A552CC"/>
    <w:rsid w:val="00A6126B"/>
    <w:rsid w:val="00A618FF"/>
    <w:rsid w:val="00A663B6"/>
    <w:rsid w:val="00A67659"/>
    <w:rsid w:val="00A70818"/>
    <w:rsid w:val="00A779E0"/>
    <w:rsid w:val="00A81FB1"/>
    <w:rsid w:val="00A850BB"/>
    <w:rsid w:val="00A93A53"/>
    <w:rsid w:val="00A95D35"/>
    <w:rsid w:val="00AB1DD3"/>
    <w:rsid w:val="00AB7184"/>
    <w:rsid w:val="00AC2286"/>
    <w:rsid w:val="00AC3C53"/>
    <w:rsid w:val="00AD2CC2"/>
    <w:rsid w:val="00AD460D"/>
    <w:rsid w:val="00AD47E9"/>
    <w:rsid w:val="00AD4A75"/>
    <w:rsid w:val="00AE1074"/>
    <w:rsid w:val="00AE19E9"/>
    <w:rsid w:val="00AE4D9D"/>
    <w:rsid w:val="00AE666F"/>
    <w:rsid w:val="00AF29A6"/>
    <w:rsid w:val="00AF3C66"/>
    <w:rsid w:val="00AF6363"/>
    <w:rsid w:val="00AF6B50"/>
    <w:rsid w:val="00AF7699"/>
    <w:rsid w:val="00B017F8"/>
    <w:rsid w:val="00B04307"/>
    <w:rsid w:val="00B06B91"/>
    <w:rsid w:val="00B07CA1"/>
    <w:rsid w:val="00B14F69"/>
    <w:rsid w:val="00B15F52"/>
    <w:rsid w:val="00B177A3"/>
    <w:rsid w:val="00B227D8"/>
    <w:rsid w:val="00B36B00"/>
    <w:rsid w:val="00B4238E"/>
    <w:rsid w:val="00B5071D"/>
    <w:rsid w:val="00B50FEB"/>
    <w:rsid w:val="00B533E6"/>
    <w:rsid w:val="00B54B5F"/>
    <w:rsid w:val="00B611CD"/>
    <w:rsid w:val="00B67A41"/>
    <w:rsid w:val="00B73D81"/>
    <w:rsid w:val="00B83E7A"/>
    <w:rsid w:val="00B92DBF"/>
    <w:rsid w:val="00B93D73"/>
    <w:rsid w:val="00B96E66"/>
    <w:rsid w:val="00B97510"/>
    <w:rsid w:val="00BA11C6"/>
    <w:rsid w:val="00BA153C"/>
    <w:rsid w:val="00BA3461"/>
    <w:rsid w:val="00BA3ADA"/>
    <w:rsid w:val="00BA7417"/>
    <w:rsid w:val="00BB097F"/>
    <w:rsid w:val="00BB2069"/>
    <w:rsid w:val="00BB3B9E"/>
    <w:rsid w:val="00BB44CD"/>
    <w:rsid w:val="00BB4686"/>
    <w:rsid w:val="00BB5BF9"/>
    <w:rsid w:val="00BE00A3"/>
    <w:rsid w:val="00BE30C2"/>
    <w:rsid w:val="00BF325D"/>
    <w:rsid w:val="00C014FA"/>
    <w:rsid w:val="00C01E88"/>
    <w:rsid w:val="00C02E72"/>
    <w:rsid w:val="00C04953"/>
    <w:rsid w:val="00C11887"/>
    <w:rsid w:val="00C15409"/>
    <w:rsid w:val="00C2074D"/>
    <w:rsid w:val="00C21FA8"/>
    <w:rsid w:val="00C2282A"/>
    <w:rsid w:val="00C2387F"/>
    <w:rsid w:val="00C25E2C"/>
    <w:rsid w:val="00C33B89"/>
    <w:rsid w:val="00C3457A"/>
    <w:rsid w:val="00C345D8"/>
    <w:rsid w:val="00C37C04"/>
    <w:rsid w:val="00C4067C"/>
    <w:rsid w:val="00C43AD0"/>
    <w:rsid w:val="00C44658"/>
    <w:rsid w:val="00C46361"/>
    <w:rsid w:val="00C475A0"/>
    <w:rsid w:val="00C5232C"/>
    <w:rsid w:val="00C54687"/>
    <w:rsid w:val="00C560F6"/>
    <w:rsid w:val="00C56F4A"/>
    <w:rsid w:val="00C643D5"/>
    <w:rsid w:val="00C70B9C"/>
    <w:rsid w:val="00C70EC9"/>
    <w:rsid w:val="00C7636C"/>
    <w:rsid w:val="00C77124"/>
    <w:rsid w:val="00C8072D"/>
    <w:rsid w:val="00C81231"/>
    <w:rsid w:val="00C82F5A"/>
    <w:rsid w:val="00C863DE"/>
    <w:rsid w:val="00C9038E"/>
    <w:rsid w:val="00C91508"/>
    <w:rsid w:val="00C91849"/>
    <w:rsid w:val="00C974F3"/>
    <w:rsid w:val="00CA15F8"/>
    <w:rsid w:val="00CA6C49"/>
    <w:rsid w:val="00CA7261"/>
    <w:rsid w:val="00CB086C"/>
    <w:rsid w:val="00CB34EC"/>
    <w:rsid w:val="00CB3ACA"/>
    <w:rsid w:val="00CB6573"/>
    <w:rsid w:val="00CB769E"/>
    <w:rsid w:val="00CC2B87"/>
    <w:rsid w:val="00CC3D89"/>
    <w:rsid w:val="00CC59DF"/>
    <w:rsid w:val="00CD5C10"/>
    <w:rsid w:val="00CE0B0E"/>
    <w:rsid w:val="00CE38DB"/>
    <w:rsid w:val="00CE3DA6"/>
    <w:rsid w:val="00CE50C3"/>
    <w:rsid w:val="00CE6619"/>
    <w:rsid w:val="00CF1DBE"/>
    <w:rsid w:val="00CF42A1"/>
    <w:rsid w:val="00D0179D"/>
    <w:rsid w:val="00D02547"/>
    <w:rsid w:val="00D043F1"/>
    <w:rsid w:val="00D06A0B"/>
    <w:rsid w:val="00D06A4C"/>
    <w:rsid w:val="00D1415B"/>
    <w:rsid w:val="00D14D07"/>
    <w:rsid w:val="00D22B5E"/>
    <w:rsid w:val="00D26D3A"/>
    <w:rsid w:val="00D272FA"/>
    <w:rsid w:val="00D322E3"/>
    <w:rsid w:val="00D3627A"/>
    <w:rsid w:val="00D41C05"/>
    <w:rsid w:val="00D4464C"/>
    <w:rsid w:val="00D54151"/>
    <w:rsid w:val="00D55BF8"/>
    <w:rsid w:val="00D576BF"/>
    <w:rsid w:val="00D578DC"/>
    <w:rsid w:val="00D616CB"/>
    <w:rsid w:val="00D63ADD"/>
    <w:rsid w:val="00D70491"/>
    <w:rsid w:val="00D711CC"/>
    <w:rsid w:val="00D73407"/>
    <w:rsid w:val="00D75783"/>
    <w:rsid w:val="00D76413"/>
    <w:rsid w:val="00D82521"/>
    <w:rsid w:val="00D8594F"/>
    <w:rsid w:val="00D9737E"/>
    <w:rsid w:val="00D97600"/>
    <w:rsid w:val="00DA264F"/>
    <w:rsid w:val="00DC1D70"/>
    <w:rsid w:val="00DC2ECA"/>
    <w:rsid w:val="00DD1456"/>
    <w:rsid w:val="00DD15D0"/>
    <w:rsid w:val="00DD3026"/>
    <w:rsid w:val="00DD6627"/>
    <w:rsid w:val="00DE087F"/>
    <w:rsid w:val="00DE2287"/>
    <w:rsid w:val="00DF06F4"/>
    <w:rsid w:val="00DF136D"/>
    <w:rsid w:val="00E10A5D"/>
    <w:rsid w:val="00E12015"/>
    <w:rsid w:val="00E15B38"/>
    <w:rsid w:val="00E15EAE"/>
    <w:rsid w:val="00E2115A"/>
    <w:rsid w:val="00E22D9E"/>
    <w:rsid w:val="00E25091"/>
    <w:rsid w:val="00E255F7"/>
    <w:rsid w:val="00E343F4"/>
    <w:rsid w:val="00E34E58"/>
    <w:rsid w:val="00E406FC"/>
    <w:rsid w:val="00E44A82"/>
    <w:rsid w:val="00E47272"/>
    <w:rsid w:val="00E518EB"/>
    <w:rsid w:val="00E52F2E"/>
    <w:rsid w:val="00E53526"/>
    <w:rsid w:val="00E7335C"/>
    <w:rsid w:val="00E91620"/>
    <w:rsid w:val="00E925C7"/>
    <w:rsid w:val="00E9287C"/>
    <w:rsid w:val="00E97A79"/>
    <w:rsid w:val="00EA1D49"/>
    <w:rsid w:val="00EA2BFC"/>
    <w:rsid w:val="00EB3505"/>
    <w:rsid w:val="00EB5F21"/>
    <w:rsid w:val="00EC1395"/>
    <w:rsid w:val="00EC31BA"/>
    <w:rsid w:val="00ED5F5A"/>
    <w:rsid w:val="00EE0768"/>
    <w:rsid w:val="00EE23D3"/>
    <w:rsid w:val="00EE2C42"/>
    <w:rsid w:val="00EE343B"/>
    <w:rsid w:val="00EF19DA"/>
    <w:rsid w:val="00EF4A3D"/>
    <w:rsid w:val="00EF4E89"/>
    <w:rsid w:val="00F028E6"/>
    <w:rsid w:val="00F03C85"/>
    <w:rsid w:val="00F10278"/>
    <w:rsid w:val="00F37699"/>
    <w:rsid w:val="00F4592D"/>
    <w:rsid w:val="00F471AA"/>
    <w:rsid w:val="00F474C7"/>
    <w:rsid w:val="00F5120F"/>
    <w:rsid w:val="00F512A8"/>
    <w:rsid w:val="00F51EA9"/>
    <w:rsid w:val="00F55397"/>
    <w:rsid w:val="00F576D3"/>
    <w:rsid w:val="00F6227D"/>
    <w:rsid w:val="00F64505"/>
    <w:rsid w:val="00F6657B"/>
    <w:rsid w:val="00F671BC"/>
    <w:rsid w:val="00F73C80"/>
    <w:rsid w:val="00F75926"/>
    <w:rsid w:val="00F93474"/>
    <w:rsid w:val="00F93EA2"/>
    <w:rsid w:val="00F97338"/>
    <w:rsid w:val="00F97566"/>
    <w:rsid w:val="00FA012A"/>
    <w:rsid w:val="00FA0460"/>
    <w:rsid w:val="00FA690B"/>
    <w:rsid w:val="00FB0794"/>
    <w:rsid w:val="00FB4EB2"/>
    <w:rsid w:val="00FB7EFD"/>
    <w:rsid w:val="00FC7CB0"/>
    <w:rsid w:val="00FD26D8"/>
    <w:rsid w:val="00FD29A8"/>
    <w:rsid w:val="00FD2FD9"/>
    <w:rsid w:val="00FD7972"/>
    <w:rsid w:val="00FE0BFB"/>
    <w:rsid w:val="00FE173D"/>
    <w:rsid w:val="00FE1D4B"/>
    <w:rsid w:val="00FE3F75"/>
    <w:rsid w:val="00FE4173"/>
    <w:rsid w:val="00FE6850"/>
    <w:rsid w:val="00FF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City"/>
  <w:smartTagType w:namespaceuri="urn:schemas-microsoft-com:office:smarttags" w:name="Street"/>
  <w:shapeDefaults>
    <o:shapedefaults v:ext="edit" spidmax="2049"/>
    <o:shapelayout v:ext="edit">
      <o:idmap v:ext="edit" data="1"/>
    </o:shapelayout>
  </w:shapeDefaults>
  <w:decimalSymbol w:val="."/>
  <w:listSeparator w:val=","/>
  <w14:docId w14:val="0A9B943A"/>
  <w15:docId w15:val="{C646CFCA-B7FA-4FF6-8B53-C49010770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5F58"/>
    <w:pPr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332315"/>
    <w:pPr>
      <w:keepNext/>
      <w:numPr>
        <w:numId w:val="1"/>
      </w:numPr>
      <w:spacing w:before="360" w:after="240"/>
      <w:ind w:left="144"/>
      <w:outlineLvl w:val="0"/>
    </w:pPr>
    <w:rPr>
      <w:rFonts w:ascii="Galliard BT" w:hAnsi="Galliard BT"/>
      <w:b/>
      <w:bCs/>
      <w:smallCaps/>
      <w:spacing w:val="40"/>
      <w:kern w:val="28"/>
      <w:sz w:val="32"/>
      <w:szCs w:val="38"/>
    </w:rPr>
  </w:style>
  <w:style w:type="paragraph" w:styleId="Heading2">
    <w:name w:val="heading 2"/>
    <w:basedOn w:val="Normal"/>
    <w:next w:val="Normal"/>
    <w:qFormat/>
    <w:rsid w:val="00332315"/>
    <w:pPr>
      <w:keepNext/>
      <w:numPr>
        <w:ilvl w:val="1"/>
        <w:numId w:val="1"/>
      </w:numPr>
      <w:spacing w:before="120"/>
      <w:ind w:left="0" w:firstLine="0"/>
      <w:jc w:val="left"/>
      <w:outlineLvl w:val="1"/>
    </w:pPr>
    <w:rPr>
      <w:rFonts w:ascii="Arial" w:eastAsia="Galliard BT" w:hAnsi="Arial"/>
      <w:b/>
      <w:bCs/>
      <w:i/>
      <w:iCs/>
      <w:spacing w:val="20"/>
      <w:szCs w:val="33"/>
    </w:rPr>
  </w:style>
  <w:style w:type="paragraph" w:styleId="Heading3">
    <w:name w:val="heading 3"/>
    <w:basedOn w:val="Normal"/>
    <w:next w:val="Normal"/>
    <w:qFormat/>
    <w:rsid w:val="00332315"/>
    <w:pPr>
      <w:keepNext/>
      <w:numPr>
        <w:ilvl w:val="2"/>
        <w:numId w:val="1"/>
      </w:numPr>
      <w:spacing w:before="120" w:after="120"/>
      <w:outlineLvl w:val="2"/>
    </w:pPr>
    <w:rPr>
      <w:rFonts w:ascii="Galliard BT" w:eastAsia="Galliard BT" w:hAnsi="Galliard BT"/>
      <w:b/>
      <w:bCs/>
      <w:i/>
      <w:iCs/>
      <w:sz w:val="26"/>
      <w:szCs w:val="33"/>
    </w:rPr>
  </w:style>
  <w:style w:type="paragraph" w:styleId="Heading4">
    <w:name w:val="heading 4"/>
    <w:basedOn w:val="Normal"/>
    <w:next w:val="Normal"/>
    <w:qFormat/>
    <w:rsid w:val="00332315"/>
    <w:pPr>
      <w:keepNext/>
      <w:numPr>
        <w:ilvl w:val="3"/>
        <w:numId w:val="1"/>
      </w:numPr>
      <w:spacing w:before="120" w:after="120"/>
      <w:jc w:val="left"/>
      <w:outlineLvl w:val="3"/>
    </w:pPr>
    <w:rPr>
      <w:rFonts w:ascii="Galliard BT" w:eastAsia="Galliard BT" w:hAnsi="Galliard BT"/>
      <w:b/>
      <w:bCs/>
      <w:i/>
      <w:iCs/>
      <w:sz w:val="26"/>
      <w:szCs w:val="31"/>
    </w:rPr>
  </w:style>
  <w:style w:type="paragraph" w:styleId="Heading5">
    <w:name w:val="heading 5"/>
    <w:basedOn w:val="Normal"/>
    <w:next w:val="Normal"/>
    <w:qFormat/>
    <w:rsid w:val="00332315"/>
    <w:pPr>
      <w:numPr>
        <w:ilvl w:val="4"/>
        <w:numId w:val="1"/>
      </w:numPr>
      <w:spacing w:before="240" w:after="60"/>
      <w:outlineLvl w:val="4"/>
    </w:pPr>
    <w:rPr>
      <w:sz w:val="22"/>
      <w:szCs w:val="26"/>
    </w:rPr>
  </w:style>
  <w:style w:type="paragraph" w:styleId="Heading6">
    <w:name w:val="heading 6"/>
    <w:basedOn w:val="Normal"/>
    <w:next w:val="Normal"/>
    <w:qFormat/>
    <w:rsid w:val="00332315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6"/>
    </w:rPr>
  </w:style>
  <w:style w:type="paragraph" w:styleId="Heading7">
    <w:name w:val="heading 7"/>
    <w:basedOn w:val="Normal"/>
    <w:next w:val="Normal"/>
    <w:qFormat/>
    <w:rsid w:val="00332315"/>
    <w:pPr>
      <w:numPr>
        <w:ilvl w:val="6"/>
        <w:numId w:val="1"/>
      </w:numPr>
      <w:spacing w:before="240" w:after="60"/>
      <w:outlineLvl w:val="6"/>
    </w:pPr>
    <w:rPr>
      <w:rFonts w:ascii="Arial"/>
      <w:sz w:val="20"/>
      <w:szCs w:val="24"/>
    </w:rPr>
  </w:style>
  <w:style w:type="paragraph" w:styleId="Heading8">
    <w:name w:val="heading 8"/>
    <w:basedOn w:val="Normal"/>
    <w:next w:val="Normal"/>
    <w:qFormat/>
    <w:rsid w:val="00332315"/>
    <w:pPr>
      <w:numPr>
        <w:ilvl w:val="7"/>
        <w:numId w:val="1"/>
      </w:numPr>
      <w:spacing w:before="240" w:after="60"/>
      <w:outlineLvl w:val="7"/>
    </w:pPr>
    <w:rPr>
      <w:rFonts w:ascii="Arial"/>
      <w:i/>
      <w:iCs/>
      <w:sz w:val="20"/>
      <w:szCs w:val="24"/>
    </w:rPr>
  </w:style>
  <w:style w:type="paragraph" w:styleId="Heading9">
    <w:name w:val="heading 9"/>
    <w:basedOn w:val="Normal"/>
    <w:next w:val="Normal"/>
    <w:qFormat/>
    <w:rsid w:val="00332315"/>
    <w:pPr>
      <w:numPr>
        <w:ilvl w:val="8"/>
        <w:numId w:val="1"/>
      </w:numPr>
      <w:spacing w:before="240" w:after="60"/>
      <w:outlineLvl w:val="8"/>
    </w:pPr>
    <w:rPr>
      <w:rFonts w:ascii="Arial"/>
      <w:b/>
      <w:bCs/>
      <w:i/>
      <w:iCs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3231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3231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32315"/>
  </w:style>
  <w:style w:type="paragraph" w:styleId="FootnoteText">
    <w:name w:val="footnote text"/>
    <w:basedOn w:val="Normal"/>
    <w:semiHidden/>
    <w:rsid w:val="00332315"/>
    <w:rPr>
      <w:sz w:val="20"/>
    </w:rPr>
  </w:style>
  <w:style w:type="character" w:customStyle="1" w:styleId="TableHorizontal">
    <w:name w:val="Table Horizontal"/>
    <w:basedOn w:val="DefaultParagraphFont"/>
    <w:rsid w:val="00332315"/>
    <w:rPr>
      <w:rFonts w:ascii="Galliard BT" w:hAnsi="Arial"/>
      <w:b/>
      <w:bCs/>
      <w:spacing w:val="-6"/>
      <w:sz w:val="20"/>
      <w:szCs w:val="24"/>
      <w:vertAlign w:val="baseline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customStyle="1" w:styleId="Table-1">
    <w:name w:val="Table-1"/>
    <w:basedOn w:val="Normal"/>
    <w:rsid w:val="00332315"/>
    <w:rPr>
      <w:rFonts w:ascii="Arial" w:hAnsi="Arial"/>
      <w:sz w:val="20"/>
      <w:szCs w:val="24"/>
    </w:rPr>
  </w:style>
  <w:style w:type="character" w:customStyle="1" w:styleId="NotesBlueH">
    <w:name w:val="NotesBlue H"/>
    <w:basedOn w:val="TableHorizontal"/>
    <w:rsid w:val="00332315"/>
    <w:rPr>
      <w:rFonts w:ascii="Galliard BT" w:hAnsi="Arial"/>
      <w:b/>
      <w:bCs/>
      <w:dstrike w:val="0"/>
      <w:vanish/>
      <w:color w:val="0000FF"/>
      <w:spacing w:val="-6"/>
      <w:sz w:val="20"/>
      <w:szCs w:val="24"/>
      <w:vertAlign w:val="baseline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character" w:styleId="FootnoteReference">
    <w:name w:val="footnote reference"/>
    <w:basedOn w:val="DefaultParagraphFont"/>
    <w:semiHidden/>
    <w:rsid w:val="00332315"/>
    <w:rPr>
      <w:vertAlign w:val="superscript"/>
    </w:rPr>
  </w:style>
  <w:style w:type="paragraph" w:customStyle="1" w:styleId="TableText">
    <w:name w:val="Table Text"/>
    <w:basedOn w:val="Normal"/>
    <w:rsid w:val="00332315"/>
    <w:pPr>
      <w:spacing w:before="60" w:line="280" w:lineRule="exact"/>
      <w:jc w:val="left"/>
    </w:pPr>
    <w:rPr>
      <w:rFonts w:ascii="Arial" w:hAnsi="Arial"/>
      <w:spacing w:val="-8"/>
      <w:sz w:val="20"/>
      <w:szCs w:val="24"/>
    </w:rPr>
  </w:style>
  <w:style w:type="paragraph" w:styleId="TOC1">
    <w:name w:val="toc 1"/>
    <w:basedOn w:val="Normal"/>
    <w:next w:val="Normal"/>
    <w:semiHidden/>
    <w:rsid w:val="00332315"/>
    <w:pPr>
      <w:spacing w:before="120" w:after="120"/>
      <w:jc w:val="left"/>
    </w:pPr>
    <w:rPr>
      <w:b/>
      <w:caps/>
      <w:sz w:val="20"/>
    </w:rPr>
  </w:style>
  <w:style w:type="paragraph" w:styleId="TOC2">
    <w:name w:val="toc 2"/>
    <w:basedOn w:val="Normal"/>
    <w:next w:val="Normal"/>
    <w:semiHidden/>
    <w:rsid w:val="00332315"/>
    <w:pPr>
      <w:ind w:left="240"/>
      <w:jc w:val="left"/>
    </w:pPr>
    <w:rPr>
      <w:smallCaps/>
      <w:sz w:val="20"/>
    </w:rPr>
  </w:style>
  <w:style w:type="paragraph" w:styleId="TOC3">
    <w:name w:val="toc 3"/>
    <w:basedOn w:val="Normal"/>
    <w:next w:val="Normal"/>
    <w:semiHidden/>
    <w:rsid w:val="00332315"/>
    <w:pPr>
      <w:ind w:left="480"/>
      <w:jc w:val="left"/>
    </w:pPr>
    <w:rPr>
      <w:i/>
      <w:sz w:val="20"/>
    </w:rPr>
  </w:style>
  <w:style w:type="paragraph" w:styleId="TOC4">
    <w:name w:val="toc 4"/>
    <w:basedOn w:val="Normal"/>
    <w:next w:val="Normal"/>
    <w:semiHidden/>
    <w:rsid w:val="00332315"/>
    <w:pPr>
      <w:ind w:left="720"/>
      <w:jc w:val="left"/>
    </w:pPr>
    <w:rPr>
      <w:sz w:val="18"/>
    </w:rPr>
  </w:style>
  <w:style w:type="paragraph" w:styleId="TOC5">
    <w:name w:val="toc 5"/>
    <w:basedOn w:val="Normal"/>
    <w:next w:val="Normal"/>
    <w:semiHidden/>
    <w:rsid w:val="00332315"/>
    <w:pPr>
      <w:ind w:left="960"/>
      <w:jc w:val="left"/>
    </w:pPr>
    <w:rPr>
      <w:sz w:val="18"/>
    </w:rPr>
  </w:style>
  <w:style w:type="paragraph" w:styleId="TOC6">
    <w:name w:val="toc 6"/>
    <w:basedOn w:val="Normal"/>
    <w:next w:val="Normal"/>
    <w:semiHidden/>
    <w:rsid w:val="00332315"/>
    <w:pPr>
      <w:ind w:left="1200"/>
      <w:jc w:val="left"/>
    </w:pPr>
    <w:rPr>
      <w:sz w:val="18"/>
    </w:rPr>
  </w:style>
  <w:style w:type="paragraph" w:styleId="TOC7">
    <w:name w:val="toc 7"/>
    <w:basedOn w:val="Normal"/>
    <w:next w:val="Normal"/>
    <w:semiHidden/>
    <w:rsid w:val="00332315"/>
    <w:pPr>
      <w:ind w:left="1440"/>
      <w:jc w:val="left"/>
    </w:pPr>
    <w:rPr>
      <w:sz w:val="18"/>
    </w:rPr>
  </w:style>
  <w:style w:type="paragraph" w:styleId="TOC8">
    <w:name w:val="toc 8"/>
    <w:basedOn w:val="Normal"/>
    <w:next w:val="Normal"/>
    <w:semiHidden/>
    <w:rsid w:val="00332315"/>
    <w:pPr>
      <w:ind w:left="1680"/>
      <w:jc w:val="left"/>
    </w:pPr>
    <w:rPr>
      <w:sz w:val="18"/>
    </w:rPr>
  </w:style>
  <w:style w:type="paragraph" w:styleId="TOC9">
    <w:name w:val="toc 9"/>
    <w:basedOn w:val="Normal"/>
    <w:next w:val="Normal"/>
    <w:semiHidden/>
    <w:rsid w:val="00332315"/>
    <w:pPr>
      <w:ind w:left="1920"/>
      <w:jc w:val="left"/>
    </w:pPr>
    <w:rPr>
      <w:sz w:val="18"/>
    </w:rPr>
  </w:style>
  <w:style w:type="paragraph" w:styleId="DocumentMap">
    <w:name w:val="Document Map"/>
    <w:basedOn w:val="Normal"/>
    <w:semiHidden/>
    <w:rsid w:val="00332315"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rsid w:val="00332315"/>
    <w:pPr>
      <w:spacing w:after="120"/>
      <w:ind w:left="360"/>
    </w:pPr>
  </w:style>
  <w:style w:type="paragraph" w:styleId="BodyTextFirstIndent2">
    <w:name w:val="Body Text First Indent 2"/>
    <w:basedOn w:val="BodyTextIndent"/>
    <w:rsid w:val="00332315"/>
    <w:pPr>
      <w:ind w:firstLine="210"/>
    </w:pPr>
  </w:style>
  <w:style w:type="paragraph" w:styleId="Title">
    <w:name w:val="Title"/>
    <w:basedOn w:val="Normal"/>
    <w:qFormat/>
    <w:rsid w:val="00332315"/>
    <w:pPr>
      <w:jc w:val="center"/>
    </w:pPr>
    <w:rPr>
      <w:rFonts w:ascii="Arial" w:hAnsi="Arial"/>
      <w:smallCaps/>
      <w:spacing w:val="50"/>
      <w:sz w:val="32"/>
    </w:rPr>
  </w:style>
  <w:style w:type="paragraph" w:customStyle="1" w:styleId="xl24">
    <w:name w:val="xl24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Cs w:val="24"/>
    </w:rPr>
  </w:style>
  <w:style w:type="paragraph" w:customStyle="1" w:styleId="xl25">
    <w:name w:val="xl25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textAlignment w:val="top"/>
    </w:pPr>
    <w:rPr>
      <w:rFonts w:ascii="Arial" w:eastAsia="Arial Unicode MS" w:hAnsi="Arial" w:cs="Arial"/>
      <w:b/>
      <w:bCs/>
      <w:szCs w:val="24"/>
    </w:rPr>
  </w:style>
  <w:style w:type="paragraph" w:customStyle="1" w:styleId="xl26">
    <w:name w:val="xl26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color w:val="FFFF00"/>
      <w:szCs w:val="24"/>
    </w:rPr>
  </w:style>
  <w:style w:type="paragraph" w:customStyle="1" w:styleId="xl27">
    <w:name w:val="xl27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Arial" w:eastAsia="Arial Unicode MS" w:hAnsi="Arial" w:cs="Arial"/>
      <w:szCs w:val="24"/>
    </w:rPr>
  </w:style>
  <w:style w:type="paragraph" w:customStyle="1" w:styleId="xl28">
    <w:name w:val="xl28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b/>
      <w:bCs/>
      <w:szCs w:val="24"/>
    </w:rPr>
  </w:style>
  <w:style w:type="paragraph" w:customStyle="1" w:styleId="xl29">
    <w:name w:val="xl29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szCs w:val="24"/>
    </w:rPr>
  </w:style>
  <w:style w:type="paragraph" w:customStyle="1" w:styleId="xl30">
    <w:name w:val="xl30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Cs w:val="24"/>
    </w:rPr>
  </w:style>
  <w:style w:type="paragraph" w:customStyle="1" w:styleId="xl31">
    <w:name w:val="xl31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  <w:textAlignment w:val="top"/>
    </w:pPr>
    <w:rPr>
      <w:rFonts w:eastAsia="Arial Unicode MS"/>
      <w:szCs w:val="24"/>
    </w:rPr>
  </w:style>
  <w:style w:type="paragraph" w:customStyle="1" w:styleId="xl32">
    <w:name w:val="xl32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Cs w:val="24"/>
    </w:rPr>
  </w:style>
  <w:style w:type="paragraph" w:styleId="Subtitle">
    <w:name w:val="Subtitle"/>
    <w:basedOn w:val="Normal"/>
    <w:qFormat/>
    <w:rsid w:val="00332315"/>
    <w:rPr>
      <w:b/>
      <w:bCs/>
    </w:rPr>
  </w:style>
  <w:style w:type="paragraph" w:styleId="BodyText2">
    <w:name w:val="Body Text 2"/>
    <w:basedOn w:val="Normal"/>
    <w:rsid w:val="00332315"/>
    <w:pPr>
      <w:jc w:val="left"/>
    </w:pPr>
  </w:style>
  <w:style w:type="character" w:customStyle="1" w:styleId="EditOKNotes">
    <w:name w:val="Edit OK Notes"/>
    <w:basedOn w:val="DefaultParagraphFont"/>
    <w:rsid w:val="00332315"/>
    <w:rPr>
      <w:b/>
      <w:bCs/>
      <w:vanish/>
      <w:color w:val="008000"/>
      <w:sz w:val="20"/>
      <w:szCs w:val="28"/>
      <w:vertAlign w:val="baseline"/>
    </w:rPr>
  </w:style>
  <w:style w:type="character" w:customStyle="1" w:styleId="EditMidNotes">
    <w:name w:val="Edit Mid Notes"/>
    <w:basedOn w:val="DefaultParagraphFont"/>
    <w:rsid w:val="00332315"/>
    <w:rPr>
      <w:b/>
      <w:bCs/>
      <w:vanish/>
      <w:color w:val="FFFF00"/>
      <w:sz w:val="20"/>
      <w:szCs w:val="28"/>
      <w:vertAlign w:val="baseline"/>
    </w:rPr>
  </w:style>
  <w:style w:type="character" w:customStyle="1" w:styleId="EditBadNotes">
    <w:name w:val="Edit Bad Notes"/>
    <w:basedOn w:val="DefaultParagraphFont"/>
    <w:rsid w:val="00332315"/>
    <w:rPr>
      <w:b/>
      <w:bCs/>
      <w:vanish/>
      <w:color w:val="FF0000"/>
      <w:sz w:val="20"/>
      <w:szCs w:val="28"/>
      <w:vertAlign w:val="baseline"/>
    </w:rPr>
  </w:style>
  <w:style w:type="character" w:customStyle="1" w:styleId="Typewriter">
    <w:name w:val="Typewriter"/>
    <w:basedOn w:val="DefaultParagraphFont"/>
    <w:rsid w:val="00332315"/>
    <w:rPr>
      <w:rFonts w:ascii="Courier New" w:hAnsi="Courier New"/>
      <w:color w:val="0000FF"/>
      <w:spacing w:val="-10"/>
      <w:sz w:val="22"/>
      <w:szCs w:val="26"/>
    </w:rPr>
  </w:style>
  <w:style w:type="paragraph" w:customStyle="1" w:styleId="xl33">
    <w:name w:val="xl33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A6CAF0"/>
      <w:spacing w:before="100" w:beforeAutospacing="1" w:after="100" w:afterAutospacing="1"/>
      <w:jc w:val="right"/>
    </w:pPr>
    <w:rPr>
      <w:rFonts w:ascii="Arial" w:eastAsia="Arial Unicode MS" w:hAnsi="Arial" w:cs="Arial"/>
      <w:szCs w:val="24"/>
    </w:rPr>
  </w:style>
  <w:style w:type="paragraph" w:customStyle="1" w:styleId="font0">
    <w:name w:val="font0"/>
    <w:basedOn w:val="Normal"/>
    <w:rsid w:val="00332315"/>
    <w:pPr>
      <w:spacing w:before="100" w:beforeAutospacing="1" w:after="100" w:afterAutospacing="1"/>
      <w:jc w:val="left"/>
    </w:pPr>
    <w:rPr>
      <w:rFonts w:ascii="Arial" w:eastAsia="Arial Unicode MS" w:hAnsi="Arial" w:cs="Arial"/>
      <w:sz w:val="20"/>
    </w:rPr>
  </w:style>
  <w:style w:type="paragraph" w:customStyle="1" w:styleId="font5">
    <w:name w:val="font5"/>
    <w:basedOn w:val="Normal"/>
    <w:rsid w:val="00332315"/>
    <w:pPr>
      <w:spacing w:before="100" w:beforeAutospacing="1" w:after="100" w:afterAutospacing="1"/>
      <w:jc w:val="left"/>
    </w:pPr>
    <w:rPr>
      <w:rFonts w:ascii="Arial" w:eastAsia="Arial Unicode MS" w:hAnsi="Arial" w:cs="Arial"/>
      <w:sz w:val="20"/>
    </w:rPr>
  </w:style>
  <w:style w:type="paragraph" w:styleId="BodyTextIndent2">
    <w:name w:val="Body Text Indent 2"/>
    <w:basedOn w:val="Normal"/>
    <w:rsid w:val="00332315"/>
    <w:pPr>
      <w:ind w:left="1361"/>
    </w:pPr>
  </w:style>
  <w:style w:type="paragraph" w:styleId="BodyText">
    <w:name w:val="Body Text"/>
    <w:basedOn w:val="Normal"/>
    <w:rsid w:val="00332315"/>
    <w:rPr>
      <w:sz w:val="22"/>
    </w:rPr>
  </w:style>
  <w:style w:type="paragraph" w:styleId="BodyText3">
    <w:name w:val="Body Text 3"/>
    <w:basedOn w:val="Normal"/>
    <w:rsid w:val="00332315"/>
    <w:pPr>
      <w:jc w:val="right"/>
    </w:pPr>
    <w:rPr>
      <w:i/>
      <w:iCs/>
      <w:sz w:val="22"/>
    </w:rPr>
  </w:style>
  <w:style w:type="paragraph" w:styleId="List">
    <w:name w:val="List"/>
    <w:basedOn w:val="Normal"/>
    <w:rsid w:val="00332315"/>
    <w:pPr>
      <w:spacing w:before="60" w:after="120"/>
      <w:ind w:left="360" w:hanging="360"/>
      <w:jc w:val="left"/>
    </w:pPr>
    <w:rPr>
      <w:rFonts w:ascii="Arial" w:hAnsi="Arial"/>
      <w:sz w:val="20"/>
    </w:rPr>
  </w:style>
  <w:style w:type="paragraph" w:styleId="CommentText">
    <w:name w:val="annotation text"/>
    <w:basedOn w:val="Normal"/>
    <w:semiHidden/>
    <w:rsid w:val="00332315"/>
    <w:pPr>
      <w:spacing w:before="60" w:after="60" w:line="360" w:lineRule="auto"/>
    </w:pPr>
    <w:rPr>
      <w:sz w:val="20"/>
    </w:rPr>
  </w:style>
  <w:style w:type="paragraph" w:styleId="NormalWeb">
    <w:name w:val="Normal (Web)"/>
    <w:basedOn w:val="Normal"/>
    <w:rsid w:val="00332315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000000"/>
      <w:szCs w:val="24"/>
    </w:rPr>
  </w:style>
  <w:style w:type="character" w:styleId="Strong">
    <w:name w:val="Strong"/>
    <w:basedOn w:val="DefaultParagraphFont"/>
    <w:uiPriority w:val="22"/>
    <w:qFormat/>
    <w:rsid w:val="00332315"/>
    <w:rPr>
      <w:b/>
      <w:bCs/>
    </w:rPr>
  </w:style>
  <w:style w:type="paragraph" w:styleId="BodyTextIndent3">
    <w:name w:val="Body Text Indent 3"/>
    <w:basedOn w:val="Normal"/>
    <w:rsid w:val="00332315"/>
    <w:pPr>
      <w:ind w:left="720"/>
    </w:pPr>
  </w:style>
  <w:style w:type="table" w:styleId="TableGrid">
    <w:name w:val="Table Grid"/>
    <w:basedOn w:val="TableNormal"/>
    <w:rsid w:val="000D422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286F81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6F6CBE"/>
    <w:rPr>
      <w:sz w:val="24"/>
    </w:rPr>
  </w:style>
  <w:style w:type="paragraph" w:customStyle="1" w:styleId="Default">
    <w:name w:val="Default"/>
    <w:rsid w:val="008D734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SC135180">
    <w:name w:val="SC135180"/>
    <w:uiPriority w:val="99"/>
    <w:rsid w:val="008D7348"/>
    <w:rPr>
      <w:b/>
      <w:bCs/>
      <w:i/>
      <w:iCs/>
      <w:color w:val="000000"/>
    </w:rPr>
  </w:style>
  <w:style w:type="character" w:styleId="Hyperlink">
    <w:name w:val="Hyperlink"/>
    <w:basedOn w:val="DefaultParagraphFont"/>
    <w:uiPriority w:val="99"/>
    <w:unhideWhenUsed/>
    <w:rsid w:val="00CA7261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F5120F"/>
    <w:pPr>
      <w:jc w:val="left"/>
    </w:pPr>
    <w:rPr>
      <w:b/>
      <w:bCs/>
      <w:u w:val="single"/>
    </w:rPr>
  </w:style>
  <w:style w:type="paragraph" w:styleId="ListParagraph">
    <w:name w:val="List Paragraph"/>
    <w:basedOn w:val="Normal"/>
    <w:uiPriority w:val="34"/>
    <w:qFormat/>
    <w:rsid w:val="00F5120F"/>
    <w:pPr>
      <w:ind w:left="720"/>
      <w:contextualSpacing/>
      <w:jc w:val="left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7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My%20Documents\SAJAPHCO\STKT-SAJAPHCO-Q2.497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B156C1-D19E-4D1A-BEFB-5C26B6B29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STKT-SAJAPHCO-Q2.497.dot</Template>
  <TotalTime>5868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Quotation</vt:lpstr>
    </vt:vector>
  </TitlesOfParts>
  <Manager>Mazen A. Salhi</Manager>
  <Company>Montaser Technical Services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Quotation</dc:title>
  <dc:subject>BMS System</dc:subject>
  <dc:creator>Fardin Mukhtar</dc:creator>
  <cp:keywords>Service Division</cp:keywords>
  <cp:lastModifiedBy>Fardin Mukhtar</cp:lastModifiedBy>
  <cp:revision>17</cp:revision>
  <cp:lastPrinted>2025-06-15T15:12:00Z</cp:lastPrinted>
  <dcterms:created xsi:type="dcterms:W3CDTF">2025-06-15T15:11:00Z</dcterms:created>
  <dcterms:modified xsi:type="dcterms:W3CDTF">2025-09-22T06:46:00Z</dcterms:modified>
  <cp:category>Quotation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SWT</vt:lpwstr>
  </property>
</Properties>
</file>