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 w:rsidR="00BF799A">
        <w:t xml:space="preserve">                            </w:t>
      </w:r>
      <w:proofErr w:type="gramStart"/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proofErr w:type="gramEnd"/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59381B">
        <w:t>{</w:t>
      </w:r>
      <w:proofErr w:type="spellStart"/>
      <w:proofErr w:type="gramEnd"/>
      <w:r w:rsidR="0059381B">
        <w:t>Contact</w:t>
      </w:r>
      <w:r w:rsidR="0020390A">
        <w:t>_Num</w:t>
      </w:r>
      <w:proofErr w:type="spellEnd"/>
      <w:r w:rsidR="0020390A">
        <w:t>}</w:t>
      </w:r>
      <w:r w:rsidR="00BF799A">
        <w:t xml:space="preserve">                                                                                    </w:t>
      </w:r>
      <w:r w:rsidR="00BF799A" w:rsidRPr="00F5120F">
        <w:rPr>
          <w:b/>
          <w:bCs/>
        </w:rPr>
        <w:t>Date:</w:t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  <w:r w:rsidR="00BF799A">
        <w:rPr>
          <w:b/>
          <w:szCs w:val="24"/>
        </w:rPr>
        <w:t xml:space="preserve">                                                            </w:t>
      </w:r>
      <w:r w:rsidR="00BF799A">
        <w:rPr>
          <w:bCs/>
        </w:rPr>
        <w:t>{Date}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