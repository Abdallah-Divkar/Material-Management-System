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8F8C7" w14:textId="1C36660A" w:rsidR="00F5120F" w:rsidRDefault="00F5120F" w:rsidP="00F5120F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4"/>
      </w:tblGrid>
      <w:tr w:rsidR="00C536B4" w14:paraId="61DDB2D9" w14:textId="77777777" w:rsidTr="00C536B4">
        <w:tc>
          <w:tcPr>
            <w:tcW w:w="4853" w:type="dxa"/>
          </w:tcPr>
          <w:p w14:paraId="0639ED30" w14:textId="3948107D" w:rsidR="00C536B4" w:rsidRPr="00C536B4" w:rsidRDefault="00C536B4" w:rsidP="00C536B4">
            <w:pPr>
              <w:rPr>
                <w:b/>
                <w:bCs/>
                <w:szCs w:val="24"/>
              </w:rPr>
            </w:pPr>
            <w:r w:rsidRPr="00C536B4">
              <w:rPr>
                <w:b/>
                <w:bCs/>
                <w:szCs w:val="24"/>
              </w:rPr>
              <w:t xml:space="preserve">Project: </w:t>
            </w:r>
            <w:r w:rsidRPr="00C536B4">
              <w:rPr>
                <w:b/>
                <w:bCs/>
                <w:szCs w:val="24"/>
              </w:rPr>
              <w:t>{</w:t>
            </w:r>
            <w:proofErr w:type="spellStart"/>
            <w:r w:rsidRPr="00C536B4">
              <w:rPr>
                <w:b/>
                <w:bCs/>
                <w:szCs w:val="24"/>
              </w:rPr>
              <w:t>Project_Name</w:t>
            </w:r>
            <w:proofErr w:type="spellEnd"/>
            <w:r w:rsidRPr="00C536B4">
              <w:rPr>
                <w:b/>
                <w:bCs/>
                <w:szCs w:val="24"/>
              </w:rPr>
              <w:t>}</w:t>
            </w:r>
            <w:r w:rsidRPr="00C536B4">
              <w:rPr>
                <w:b/>
                <w:bCs/>
                <w:szCs w:val="24"/>
              </w:rPr>
              <w:tab/>
            </w:r>
          </w:p>
        </w:tc>
        <w:tc>
          <w:tcPr>
            <w:tcW w:w="4854" w:type="dxa"/>
          </w:tcPr>
          <w:p w14:paraId="774D0C4C" w14:textId="1BBE6ECC" w:rsidR="00C536B4" w:rsidRPr="00C536B4" w:rsidRDefault="00C536B4" w:rsidP="00681231">
            <w:pPr>
              <w:tabs>
                <w:tab w:val="left" w:pos="6120"/>
              </w:tabs>
              <w:rPr>
                <w:b/>
                <w:szCs w:val="24"/>
              </w:rPr>
            </w:pPr>
            <w:r w:rsidRPr="00C536B4">
              <w:rPr>
                <w:b/>
                <w:bCs/>
                <w:i/>
                <w:iCs/>
                <w:szCs w:val="24"/>
              </w:rPr>
              <w:t xml:space="preserve">Doc: </w:t>
            </w:r>
            <w:r w:rsidRPr="00C536B4">
              <w:rPr>
                <w:b/>
                <w:bCs/>
                <w:i/>
                <w:iCs/>
                <w:szCs w:val="24"/>
              </w:rPr>
              <w:t>{</w:t>
            </w:r>
            <w:r>
              <w:rPr>
                <w:b/>
                <w:bCs/>
                <w:i/>
                <w:iCs/>
                <w:szCs w:val="24"/>
              </w:rPr>
              <w:t>Material_List</w:t>
            </w:r>
            <w:bookmarkStart w:id="0" w:name="_GoBack"/>
            <w:bookmarkEnd w:id="0"/>
            <w:r w:rsidRPr="00C536B4">
              <w:rPr>
                <w:b/>
                <w:bCs/>
                <w:i/>
                <w:iCs/>
                <w:szCs w:val="24"/>
              </w:rPr>
              <w:t>_No}</w:t>
            </w:r>
          </w:p>
        </w:tc>
      </w:tr>
      <w:tr w:rsidR="00C536B4" w14:paraId="77C71B5D" w14:textId="77777777" w:rsidTr="00C536B4">
        <w:tc>
          <w:tcPr>
            <w:tcW w:w="4853" w:type="dxa"/>
          </w:tcPr>
          <w:p w14:paraId="112316C3" w14:textId="6F7EC1AA" w:rsidR="00C536B4" w:rsidRPr="00C536B4" w:rsidRDefault="00C536B4" w:rsidP="00C536B4">
            <w:pPr>
              <w:rPr>
                <w:b/>
                <w:bCs/>
                <w:szCs w:val="24"/>
              </w:rPr>
            </w:pPr>
            <w:r w:rsidRPr="00C536B4">
              <w:rPr>
                <w:b/>
                <w:szCs w:val="24"/>
              </w:rPr>
              <w:t>Work Order No: {</w:t>
            </w:r>
            <w:proofErr w:type="spellStart"/>
            <w:r w:rsidRPr="00C536B4">
              <w:rPr>
                <w:b/>
                <w:szCs w:val="24"/>
              </w:rPr>
              <w:t>Customer_PO</w:t>
            </w:r>
            <w:proofErr w:type="spellEnd"/>
            <w:r w:rsidRPr="00C536B4">
              <w:rPr>
                <w:b/>
                <w:szCs w:val="24"/>
              </w:rPr>
              <w:t>}</w:t>
            </w:r>
          </w:p>
        </w:tc>
        <w:tc>
          <w:tcPr>
            <w:tcW w:w="4854" w:type="dxa"/>
          </w:tcPr>
          <w:p w14:paraId="0A2CE7D9" w14:textId="7A4E4337" w:rsidR="00C536B4" w:rsidRPr="00C536B4" w:rsidRDefault="00C536B4" w:rsidP="00C536B4">
            <w:pPr>
              <w:tabs>
                <w:tab w:val="left" w:pos="720"/>
                <w:tab w:val="left" w:pos="1440"/>
                <w:tab w:val="left" w:pos="5790"/>
                <w:tab w:val="left" w:pos="7485"/>
              </w:tabs>
              <w:rPr>
                <w:szCs w:val="24"/>
              </w:rPr>
            </w:pPr>
            <w:r w:rsidRPr="00C536B4">
              <w:rPr>
                <w:b/>
                <w:bCs/>
                <w:szCs w:val="24"/>
              </w:rPr>
              <w:t>Date:</w:t>
            </w:r>
            <w:r w:rsidRPr="00C536B4">
              <w:rPr>
                <w:szCs w:val="24"/>
              </w:rPr>
              <w:tab/>
            </w:r>
            <w:r w:rsidRPr="00C536B4">
              <w:rPr>
                <w:bCs/>
                <w:szCs w:val="24"/>
              </w:rPr>
              <w:t>{Date}</w:t>
            </w:r>
          </w:p>
        </w:tc>
      </w:tr>
      <w:tr w:rsidR="00C536B4" w14:paraId="312A6EA7" w14:textId="77777777" w:rsidTr="00C536B4">
        <w:tc>
          <w:tcPr>
            <w:tcW w:w="4853" w:type="dxa"/>
          </w:tcPr>
          <w:p w14:paraId="2C71AD15" w14:textId="6B9E3495" w:rsidR="00C536B4" w:rsidRPr="00C536B4" w:rsidRDefault="00C536B4" w:rsidP="00C536B4">
            <w:pPr>
              <w:rPr>
                <w:b/>
                <w:bCs/>
                <w:szCs w:val="24"/>
              </w:rPr>
            </w:pPr>
            <w:r w:rsidRPr="00C536B4">
              <w:rPr>
                <w:b/>
                <w:szCs w:val="24"/>
              </w:rPr>
              <w:t>Client</w:t>
            </w:r>
            <w:r w:rsidRPr="00C536B4">
              <w:rPr>
                <w:b/>
                <w:szCs w:val="24"/>
              </w:rPr>
              <w:t xml:space="preserve">: </w:t>
            </w:r>
            <w:r w:rsidRPr="00C536B4">
              <w:rPr>
                <w:b/>
                <w:i/>
                <w:iCs/>
                <w:szCs w:val="24"/>
              </w:rPr>
              <w:t>{</w:t>
            </w:r>
            <w:proofErr w:type="spellStart"/>
            <w:r w:rsidRPr="00C536B4">
              <w:rPr>
                <w:b/>
                <w:i/>
                <w:iCs/>
                <w:szCs w:val="24"/>
              </w:rPr>
              <w:t>Incharge</w:t>
            </w:r>
            <w:proofErr w:type="spellEnd"/>
            <w:r w:rsidRPr="00C536B4">
              <w:rPr>
                <w:i/>
                <w:iCs/>
                <w:szCs w:val="24"/>
              </w:rPr>
              <w:t>}</w:t>
            </w:r>
          </w:p>
        </w:tc>
        <w:tc>
          <w:tcPr>
            <w:tcW w:w="4854" w:type="dxa"/>
          </w:tcPr>
          <w:p w14:paraId="2009C07E" w14:textId="77777777" w:rsidR="00C536B4" w:rsidRPr="00C536B4" w:rsidRDefault="00C536B4" w:rsidP="00C536B4">
            <w:pPr>
              <w:rPr>
                <w:b/>
                <w:bCs/>
                <w:szCs w:val="24"/>
              </w:rPr>
            </w:pPr>
          </w:p>
        </w:tc>
      </w:tr>
      <w:tr w:rsidR="00C536B4" w14:paraId="00691A98" w14:textId="77777777" w:rsidTr="00C536B4">
        <w:tc>
          <w:tcPr>
            <w:tcW w:w="4853" w:type="dxa"/>
          </w:tcPr>
          <w:p w14:paraId="43E3BE15" w14:textId="6C7922FD" w:rsidR="00C536B4" w:rsidRDefault="00C536B4" w:rsidP="00C536B4">
            <w:pPr>
              <w:rPr>
                <w:b/>
                <w:bCs/>
              </w:rPr>
            </w:pPr>
          </w:p>
        </w:tc>
        <w:tc>
          <w:tcPr>
            <w:tcW w:w="4854" w:type="dxa"/>
          </w:tcPr>
          <w:p w14:paraId="12FFF510" w14:textId="4CC15A0E" w:rsidR="00C536B4" w:rsidRDefault="00C536B4" w:rsidP="00C536B4">
            <w:pPr>
              <w:rPr>
                <w:b/>
                <w:bCs/>
              </w:rPr>
            </w:pPr>
          </w:p>
        </w:tc>
      </w:tr>
      <w:tr w:rsidR="00C536B4" w14:paraId="24F3DE3F" w14:textId="77777777" w:rsidTr="00C536B4">
        <w:tc>
          <w:tcPr>
            <w:tcW w:w="4853" w:type="dxa"/>
          </w:tcPr>
          <w:p w14:paraId="5B2DDA09" w14:textId="01F504B3" w:rsidR="00C536B4" w:rsidRDefault="00C536B4" w:rsidP="00C536B4">
            <w:pPr>
              <w:rPr>
                <w:b/>
                <w:bCs/>
              </w:rPr>
            </w:pPr>
            <w:r>
              <w:t>Subject</w:t>
            </w:r>
            <w:r w:rsidRPr="002B0E7C">
              <w:t>:</w:t>
            </w:r>
            <w:r>
              <w:t xml:space="preserve"> </w:t>
            </w:r>
            <w:r w:rsidRPr="00C536B4">
              <w:rPr>
                <w:b/>
                <w:szCs w:val="24"/>
              </w:rPr>
              <w:t>{Subject}</w:t>
            </w:r>
          </w:p>
        </w:tc>
        <w:tc>
          <w:tcPr>
            <w:tcW w:w="4854" w:type="dxa"/>
          </w:tcPr>
          <w:p w14:paraId="09127A8B" w14:textId="77777777" w:rsidR="00C536B4" w:rsidRDefault="00C536B4" w:rsidP="00C536B4">
            <w:pPr>
              <w:rPr>
                <w:b/>
                <w:bCs/>
              </w:rPr>
            </w:pPr>
          </w:p>
        </w:tc>
      </w:tr>
    </w:tbl>
    <w:p w14:paraId="026FE835" w14:textId="290CCE35" w:rsidR="008851CC" w:rsidRPr="001B1D98" w:rsidRDefault="008851CC" w:rsidP="001B1D98">
      <w:pPr>
        <w:tabs>
          <w:tab w:val="left" w:pos="720"/>
          <w:tab w:val="left" w:pos="1440"/>
          <w:tab w:val="left" w:pos="5790"/>
          <w:tab w:val="left" w:pos="7485"/>
        </w:tabs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2658"/>
        <w:gridCol w:w="5641"/>
        <w:gridCol w:w="712"/>
      </w:tblGrid>
      <w:tr w:rsidR="00CB2E61" w14:paraId="5A49D8B5" w14:textId="77777777" w:rsidTr="001B1D98">
        <w:tc>
          <w:tcPr>
            <w:tcW w:w="696" w:type="dxa"/>
          </w:tcPr>
          <w:p w14:paraId="7BDED66D" w14:textId="4E301285" w:rsidR="00CB2E61" w:rsidRPr="001B1D98" w:rsidRDefault="00CB2E61" w:rsidP="00F557F9">
            <w:pPr>
              <w:jc w:val="center"/>
              <w:rPr>
                <w:b/>
              </w:rPr>
            </w:pPr>
            <w:r w:rsidRPr="001B1D98">
              <w:rPr>
                <w:b/>
              </w:rPr>
              <w:t>Item</w:t>
            </w:r>
          </w:p>
        </w:tc>
        <w:tc>
          <w:tcPr>
            <w:tcW w:w="2658" w:type="dxa"/>
          </w:tcPr>
          <w:p w14:paraId="2ED50172" w14:textId="2A7F6366" w:rsidR="00CB2E61" w:rsidRPr="001B1D98" w:rsidRDefault="00CB2E61" w:rsidP="00F557F9">
            <w:pPr>
              <w:jc w:val="center"/>
              <w:rPr>
                <w:b/>
              </w:rPr>
            </w:pPr>
            <w:r w:rsidRPr="001B1D98">
              <w:rPr>
                <w:b/>
              </w:rPr>
              <w:t>Part Number</w:t>
            </w:r>
          </w:p>
        </w:tc>
        <w:tc>
          <w:tcPr>
            <w:tcW w:w="5641" w:type="dxa"/>
          </w:tcPr>
          <w:p w14:paraId="3CA530FB" w14:textId="534FE695" w:rsidR="00CB2E61" w:rsidRPr="001B1D98" w:rsidRDefault="00CB2E61" w:rsidP="00F557F9">
            <w:pPr>
              <w:jc w:val="center"/>
              <w:rPr>
                <w:b/>
              </w:rPr>
            </w:pPr>
            <w:r w:rsidRPr="001B1D98">
              <w:rPr>
                <w:b/>
              </w:rPr>
              <w:t>Description</w:t>
            </w:r>
          </w:p>
        </w:tc>
        <w:tc>
          <w:tcPr>
            <w:tcW w:w="712" w:type="dxa"/>
          </w:tcPr>
          <w:p w14:paraId="2854DA5D" w14:textId="6ECCAB6F" w:rsidR="00CB2E61" w:rsidRPr="001B1D98" w:rsidRDefault="00CB2E61" w:rsidP="00F557F9">
            <w:pPr>
              <w:jc w:val="center"/>
              <w:rPr>
                <w:b/>
              </w:rPr>
            </w:pPr>
            <w:proofErr w:type="spellStart"/>
            <w:r w:rsidRPr="001B1D98">
              <w:rPr>
                <w:b/>
              </w:rPr>
              <w:t>Qty</w:t>
            </w:r>
            <w:proofErr w:type="spellEnd"/>
          </w:p>
        </w:tc>
      </w:tr>
    </w:tbl>
    <w:p w14:paraId="45FE4CF1" w14:textId="64E9185B" w:rsidR="00CB2E61" w:rsidRPr="00CB2E61" w:rsidRDefault="00CB2E61" w:rsidP="00CB2E61">
      <w:pPr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tbl>
      <w:tblPr>
        <w:tblW w:w="9990" w:type="dxa"/>
        <w:tblLayout w:type="fixed"/>
        <w:tblLook w:val="0000" w:firstRow="0" w:lastRow="0" w:firstColumn="0" w:lastColumn="0" w:noHBand="0" w:noVBand="0"/>
      </w:tblPr>
      <w:tblGrid>
        <w:gridCol w:w="5701"/>
        <w:gridCol w:w="4289"/>
      </w:tblGrid>
      <w:tr w:rsidR="00F5120F" w14:paraId="3828E3EC" w14:textId="77777777" w:rsidTr="00E7335C">
        <w:tc>
          <w:tcPr>
            <w:tcW w:w="5701" w:type="dxa"/>
          </w:tcPr>
          <w:p w14:paraId="0FF72B71" w14:textId="77777777" w:rsidR="00F5120F" w:rsidRDefault="00F5120F" w:rsidP="00F5120F">
            <w:pPr>
              <w:ind w:left="-964"/>
              <w:rPr>
                <w:b/>
                <w:bCs/>
                <w:i/>
                <w:iCs/>
                <w:smallCaps/>
              </w:rPr>
            </w:pPr>
            <w:r>
              <w:t xml:space="preserve">Supplier            Representative </w:t>
            </w:r>
          </w:p>
          <w:p w14:paraId="184A4A98" w14:textId="77777777" w:rsidR="00F5120F" w:rsidRDefault="00F5120F" w:rsidP="00E0720F">
            <w:pPr>
              <w:pStyle w:val="Header"/>
            </w:pPr>
            <w:r>
              <w:t xml:space="preserve">      </w:t>
            </w:r>
            <w:r w:rsidRPr="00783BFC">
              <w:t xml:space="preserve">Al </w:t>
            </w:r>
            <w:proofErr w:type="spellStart"/>
            <w:r w:rsidRPr="00783BFC">
              <w:t>Mayssan</w:t>
            </w:r>
            <w:proofErr w:type="spellEnd"/>
            <w:r w:rsidRPr="00783BFC">
              <w:t xml:space="preserve"> Technical Service</w:t>
            </w:r>
          </w:p>
        </w:tc>
        <w:tc>
          <w:tcPr>
            <w:tcW w:w="4289" w:type="dxa"/>
          </w:tcPr>
          <w:p w14:paraId="751C7A10" w14:textId="77777777" w:rsidR="00F5120F" w:rsidRDefault="008D1BDF" w:rsidP="00E0720F">
            <w:r>
              <w:t xml:space="preserve">       </w:t>
            </w:r>
            <w:r w:rsidR="00F5120F">
              <w:t xml:space="preserve">   Recipient Representative</w:t>
            </w:r>
          </w:p>
          <w:p w14:paraId="6083B7A3" w14:textId="77777777" w:rsidR="00F5120F" w:rsidRDefault="00F5120F" w:rsidP="00E0720F"/>
        </w:tc>
      </w:tr>
      <w:tr w:rsidR="00F5120F" w14:paraId="32DB9186" w14:textId="77777777" w:rsidTr="00E7335C">
        <w:tc>
          <w:tcPr>
            <w:tcW w:w="5701" w:type="dxa"/>
          </w:tcPr>
          <w:p w14:paraId="13BCAA4E" w14:textId="77777777" w:rsidR="00F5120F" w:rsidRDefault="00F5120F" w:rsidP="00E0720F"/>
        </w:tc>
        <w:tc>
          <w:tcPr>
            <w:tcW w:w="4289" w:type="dxa"/>
          </w:tcPr>
          <w:p w14:paraId="47DE3672" w14:textId="77777777" w:rsidR="00F5120F" w:rsidRDefault="00F5120F" w:rsidP="00E0720F"/>
        </w:tc>
      </w:tr>
      <w:tr w:rsidR="00F5120F" w14:paraId="1C6C6C66" w14:textId="77777777" w:rsidTr="00E7335C">
        <w:tc>
          <w:tcPr>
            <w:tcW w:w="5701" w:type="dxa"/>
          </w:tcPr>
          <w:p w14:paraId="2C6AA0EA" w14:textId="77777777" w:rsidR="00F5120F" w:rsidRDefault="00F5120F" w:rsidP="00E0720F"/>
          <w:p w14:paraId="11AC05AE" w14:textId="77777777" w:rsidR="00F5120F" w:rsidRDefault="00F5120F" w:rsidP="00E0720F"/>
          <w:p w14:paraId="0F62A16E" w14:textId="77777777" w:rsidR="00F5120F" w:rsidRDefault="00F5120F" w:rsidP="00E0720F"/>
          <w:p w14:paraId="55D7BBCC" w14:textId="77777777" w:rsidR="00F5120F" w:rsidRDefault="00F5120F" w:rsidP="00E0720F"/>
        </w:tc>
        <w:tc>
          <w:tcPr>
            <w:tcW w:w="4289" w:type="dxa"/>
          </w:tcPr>
          <w:p w14:paraId="504C5BD9" w14:textId="77777777" w:rsidR="00F5120F" w:rsidRDefault="00F5120F" w:rsidP="00E0720F"/>
        </w:tc>
      </w:tr>
      <w:tr w:rsidR="00F5120F" w14:paraId="56AC6C83" w14:textId="77777777" w:rsidTr="00E7335C">
        <w:tc>
          <w:tcPr>
            <w:tcW w:w="5701" w:type="dxa"/>
          </w:tcPr>
          <w:p w14:paraId="0687535C" w14:textId="77777777" w:rsidR="00F5120F" w:rsidRDefault="00F5120F" w:rsidP="00E0720F">
            <w:pPr>
              <w:pStyle w:val="Header"/>
            </w:pPr>
            <w:r>
              <w:t xml:space="preserve">      Name &amp; Signature</w:t>
            </w:r>
          </w:p>
        </w:tc>
        <w:tc>
          <w:tcPr>
            <w:tcW w:w="4289" w:type="dxa"/>
          </w:tcPr>
          <w:p w14:paraId="10959CC8" w14:textId="77777777" w:rsidR="00F5120F" w:rsidRDefault="00F5120F" w:rsidP="00E0720F">
            <w:r>
              <w:t xml:space="preserve">         Name &amp; Signature &amp; Date</w:t>
            </w:r>
          </w:p>
        </w:tc>
      </w:tr>
    </w:tbl>
    <w:p w14:paraId="2FCBBED9" w14:textId="77777777" w:rsidR="00F5120F" w:rsidRPr="00F5120F" w:rsidRDefault="00F5120F" w:rsidP="00F5120F"/>
    <w:sectPr w:rsidR="00F5120F" w:rsidRPr="00F5120F" w:rsidSect="00D14D07">
      <w:headerReference w:type="default" r:id="rId8"/>
      <w:footerReference w:type="default" r:id="rId9"/>
      <w:headerReference w:type="first" r:id="rId10"/>
      <w:footerReference w:type="first" r:id="rId11"/>
      <w:footnotePr>
        <w:numRestart w:val="eachPage"/>
      </w:footnotePr>
      <w:pgSz w:w="11909" w:h="16834" w:code="9"/>
      <w:pgMar w:top="14" w:right="1022" w:bottom="288" w:left="1170" w:header="36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D44C61" w14:textId="77777777" w:rsidR="005407C6" w:rsidRDefault="005407C6">
      <w:r>
        <w:separator/>
      </w:r>
    </w:p>
  </w:endnote>
  <w:endnote w:type="continuationSeparator" w:id="0">
    <w:p w14:paraId="48257D23" w14:textId="77777777" w:rsidR="005407C6" w:rsidRDefault="00540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lliard BT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1A213" w14:textId="77777777" w:rsidR="00C4067C" w:rsidRPr="00AD2CC2" w:rsidRDefault="00C4067C" w:rsidP="007F06D9">
    <w:pPr>
      <w:pStyle w:val="Footer"/>
      <w:jc w:val="center"/>
      <w:rPr>
        <w:rFonts w:ascii="Arial" w:hAnsi="Arial" w:cs="Arial"/>
        <w:sz w:val="18"/>
        <w:szCs w:val="18"/>
      </w:rPr>
    </w:pPr>
    <w:r w:rsidRPr="00AD2CC2">
      <w:rPr>
        <w:rStyle w:val="PageNumber"/>
        <w:rFonts w:ascii="Arial" w:hAnsi="Arial" w:cs="Arial"/>
        <w:sz w:val="18"/>
        <w:szCs w:val="18"/>
      </w:rPr>
      <w:t>–</w:t>
    </w:r>
    <w:r w:rsidRPr="00AD2CC2">
      <w:rPr>
        <w:rFonts w:ascii="Arial" w:hAnsi="Arial" w:cs="Arial"/>
        <w:sz w:val="18"/>
        <w:szCs w:val="18"/>
      </w:rPr>
      <w:t xml:space="preserve"> 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begin"/>
    </w:r>
    <w:r w:rsidRPr="00AD2CC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separate"/>
    </w:r>
    <w:r w:rsidR="00012649">
      <w:rPr>
        <w:rStyle w:val="PageNumber"/>
        <w:rFonts w:ascii="Arial" w:hAnsi="Arial" w:cs="Arial"/>
        <w:noProof/>
        <w:sz w:val="18"/>
        <w:szCs w:val="18"/>
      </w:rPr>
      <w:t>2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end"/>
    </w:r>
    <w:r w:rsidRPr="00AD2CC2">
      <w:rPr>
        <w:rStyle w:val="PageNumber"/>
        <w:rFonts w:ascii="Arial" w:hAnsi="Arial" w:cs="Arial"/>
        <w:sz w:val="18"/>
        <w:szCs w:val="18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40" w:type="dxa"/>
      <w:tblInd w:w="-436" w:type="dxa"/>
      <w:tblCellMar>
        <w:top w:w="14" w:type="dxa"/>
        <w:left w:w="14" w:type="dxa"/>
        <w:bottom w:w="14" w:type="dxa"/>
        <w:right w:w="14" w:type="dxa"/>
      </w:tblCellMar>
      <w:tblLook w:val="01E0" w:firstRow="1" w:lastRow="1" w:firstColumn="1" w:lastColumn="1" w:noHBand="0" w:noVBand="0"/>
    </w:tblPr>
    <w:tblGrid>
      <w:gridCol w:w="10440"/>
    </w:tblGrid>
    <w:tr w:rsidR="00C4067C" w14:paraId="230E19FF" w14:textId="77777777" w:rsidTr="006776BF">
      <w:tc>
        <w:tcPr>
          <w:tcW w:w="10440" w:type="dxa"/>
          <w:tcBorders>
            <w:top w:val="single" w:sz="4" w:space="0" w:color="auto"/>
          </w:tcBorders>
        </w:tcPr>
        <w:p w14:paraId="31F2C9AD" w14:textId="77777777" w:rsidR="00C4067C" w:rsidRPr="006776BF" w:rsidRDefault="00C4067C" w:rsidP="006776BF">
          <w:pPr>
            <w:pStyle w:val="Footer"/>
            <w:bidi/>
            <w:spacing w:before="120" w:line="240" w:lineRule="exact"/>
            <w:jc w:val="center"/>
            <w:rPr>
              <w:rFonts w:cs="Traditional Arabic"/>
              <w:szCs w:val="24"/>
            </w:rPr>
          </w:pPr>
          <w:r w:rsidRPr="006776BF">
            <w:rPr>
              <w:rFonts w:cs="Traditional Arabic" w:hint="cs"/>
              <w:szCs w:val="24"/>
              <w:rtl/>
            </w:rPr>
            <w:t xml:space="preserve">رأس المال خمسمائة ألف ريال سعودي - س.ت. 4030130626 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المركز الرئيسي: ص.ب. 7435 جدة 21462 المملكة العربية السعودية</w:t>
          </w:r>
        </w:p>
        <w:p w14:paraId="4A2FB3B6" w14:textId="77777777" w:rsidR="00C4067C" w:rsidRPr="006776BF" w:rsidRDefault="00C4067C" w:rsidP="006776BF">
          <w:pPr>
            <w:pStyle w:val="Footer"/>
            <w:bidi/>
            <w:spacing w:line="240" w:lineRule="exact"/>
            <w:jc w:val="center"/>
            <w:rPr>
              <w:rFonts w:cs="Traditional Arabic"/>
              <w:szCs w:val="24"/>
              <w:rtl/>
            </w:rPr>
          </w:pPr>
          <w:r w:rsidRPr="006776BF">
            <w:rPr>
              <w:rFonts w:cs="Traditional Arabic" w:hint="cs"/>
              <w:szCs w:val="24"/>
              <w:rtl/>
            </w:rPr>
            <w:t>تلفون / فاكس : جدة 1312 667 02/ 6251 667 02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الرياض 0279 217 01 / 4581 217 01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المدينة المنورة 2361 815 01</w:t>
          </w:r>
        </w:p>
      </w:tc>
    </w:tr>
    <w:tr w:rsidR="00C4067C" w:rsidRPr="006776BF" w14:paraId="7140334E" w14:textId="77777777" w:rsidTr="006776BF">
      <w:tc>
        <w:tcPr>
          <w:tcW w:w="10440" w:type="dxa"/>
        </w:tcPr>
        <w:p w14:paraId="6F080D0C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-6"/>
              <w:sz w:val="18"/>
              <w:szCs w:val="18"/>
              <w:rtl/>
            </w:rPr>
          </w:pPr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Capital: Five Hundred Thousand Saudi Riyals – C.R. 4030130626 – HO: </w:t>
          </w:r>
          <w:smartTag w:uri="urn:schemas-microsoft-com:office:smarttags" w:element="address">
            <w:smartTag w:uri="urn:schemas-microsoft-com:office:smarttags" w:element="Street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P.O. Box 7435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, </w:t>
            </w:r>
            <w:smartTag w:uri="urn:schemas-microsoft-com:office:smarttags" w:element="City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Jeddah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smartTag w:uri="urn:schemas-microsoft-com:office:smarttags" w:element="PostalCod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21462</w:t>
              </w:r>
            </w:smartTag>
          </w:smartTag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, </w:t>
          </w:r>
          <w:smartTag w:uri="urn:schemas-microsoft-com:office:smarttags" w:element="place">
            <w:smartTag w:uri="urn:schemas-microsoft-com:office:smarttags" w:element="PlaceTyp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Kingdom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of </w:t>
            </w:r>
            <w:smartTag w:uri="urn:schemas-microsoft-com:office:smarttags" w:element="PlaceNam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Saudi Arabia</w:t>
              </w:r>
            </w:smartTag>
          </w:smartTag>
        </w:p>
        <w:p w14:paraId="22E97528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4"/>
              <w:sz w:val="16"/>
              <w:szCs w:val="16"/>
            </w:rPr>
          </w:pPr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Telephone / Fax: Jeddah 02 667 1312 / 02 667 6251 – </w:t>
          </w:r>
          <w:smartTag w:uri="urn:schemas-microsoft-com:office:smarttags" w:element="place">
            <w:smartTag w:uri="urn:schemas-microsoft-com:office:smarttags" w:element="City">
              <w:r w:rsidRPr="006776BF">
                <w:rPr>
                  <w:rFonts w:ascii="Arial" w:hAnsi="Arial" w:cs="Arial"/>
                  <w:spacing w:val="4"/>
                  <w:sz w:val="18"/>
                  <w:szCs w:val="18"/>
                </w:rPr>
                <w:t>Riyadh</w:t>
              </w:r>
            </w:smartTag>
          </w:smartTag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 01 217 0279 / 01 217 481 – Madinah 04 815 2361</w:t>
          </w:r>
        </w:p>
      </w:tc>
    </w:tr>
  </w:tbl>
  <w:p w14:paraId="46FD24E2" w14:textId="77777777" w:rsidR="00C4067C" w:rsidRPr="00250CAD" w:rsidRDefault="00C4067C" w:rsidP="0038786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0C22BA" w14:textId="77777777" w:rsidR="005407C6" w:rsidRDefault="005407C6">
      <w:r>
        <w:separator/>
      </w:r>
    </w:p>
  </w:footnote>
  <w:footnote w:type="continuationSeparator" w:id="0">
    <w:p w14:paraId="544EC5AF" w14:textId="77777777" w:rsidR="005407C6" w:rsidRDefault="005407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60" w:type="dxa"/>
      <w:tblInd w:w="-421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381"/>
      <w:gridCol w:w="5879"/>
    </w:tblGrid>
    <w:tr w:rsidR="00C4067C" w:rsidRPr="006776BF" w14:paraId="71F327E5" w14:textId="77777777" w:rsidTr="006776BF">
      <w:tc>
        <w:tcPr>
          <w:tcW w:w="4381" w:type="dxa"/>
        </w:tcPr>
        <w:p w14:paraId="0A801C4F" w14:textId="77777777" w:rsidR="00C4067C" w:rsidRPr="006776BF" w:rsidRDefault="00C4067C" w:rsidP="006776BF">
          <w:pPr>
            <w:pStyle w:val="Header"/>
            <w:spacing w:line="240" w:lineRule="exact"/>
            <w:jc w:val="left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 Technical Services Co. Ltd.</w:t>
          </w:r>
        </w:p>
        <w:p w14:paraId="6FCAA670" w14:textId="77777777" w:rsidR="00C4067C" w:rsidRPr="006776BF" w:rsidRDefault="00C4067C" w:rsidP="006776BF">
          <w:pPr>
            <w:pStyle w:val="Header"/>
            <w:spacing w:line="24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5879" w:type="dxa"/>
        </w:tcPr>
        <w:p w14:paraId="4C60092D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Andalus"/>
              <w:b/>
              <w:sz w:val="28"/>
              <w:szCs w:val="28"/>
            </w:rPr>
          </w:pPr>
          <w:r w:rsidRPr="006776BF">
            <w:rPr>
              <w:rFonts w:cs="Andalus"/>
              <w:b/>
              <w:sz w:val="28"/>
              <w:szCs w:val="28"/>
              <w:rtl/>
            </w:rPr>
            <w:t>شركة الميسان للخدمات التقنية المحدودة</w:t>
          </w:r>
        </w:p>
        <w:p w14:paraId="1B4CF22B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Traditional Arabic"/>
              <w:b/>
              <w:sz w:val="20"/>
            </w:rPr>
          </w:pPr>
          <w:r w:rsidRPr="006776BF">
            <w:rPr>
              <w:rFonts w:cs="Traditional Arabic"/>
              <w:b/>
              <w:sz w:val="20"/>
              <w:rtl/>
            </w:rPr>
            <w:t>أنظمة مباني متكاملة</w:t>
          </w:r>
        </w:p>
      </w:tc>
    </w:tr>
  </w:tbl>
  <w:p w14:paraId="184E78F3" w14:textId="77777777" w:rsidR="00C4067C" w:rsidRPr="006058AF" w:rsidRDefault="00C4067C" w:rsidP="00605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21" w:type="dxa"/>
      <w:tblInd w:w="-702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662"/>
      <w:gridCol w:w="1620"/>
      <w:gridCol w:w="4439"/>
    </w:tblGrid>
    <w:tr w:rsidR="00C4067C" w:rsidRPr="006776BF" w14:paraId="7C87BD31" w14:textId="77777777" w:rsidTr="002C40FD">
      <w:trPr>
        <w:trHeight w:val="1681"/>
      </w:trPr>
      <w:tc>
        <w:tcPr>
          <w:tcW w:w="4662" w:type="dxa"/>
        </w:tcPr>
        <w:p w14:paraId="15FA1D63" w14:textId="77777777" w:rsidR="00C4067C" w:rsidRPr="006776BF" w:rsidRDefault="00C4067C" w:rsidP="006776BF">
          <w:pPr>
            <w:pStyle w:val="Header"/>
            <w:spacing w:line="320" w:lineRule="exact"/>
            <w:jc w:val="left"/>
            <w:rPr>
              <w:rFonts w:ascii="Arial" w:hAnsi="Arial" w:cs="Arial"/>
              <w:b/>
              <w:bCs/>
              <w:i/>
              <w:iCs/>
            </w:rPr>
          </w:pPr>
          <w:r w:rsidRPr="006776BF">
            <w:rPr>
              <w:rFonts w:ascii="Arial" w:hAnsi="Arial" w:cs="Arial"/>
              <w:b/>
              <w:bCs/>
              <w:i/>
              <w:iCs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</w:rPr>
            <w:t xml:space="preserve"> Technical Services Co. Ltd.</w:t>
          </w:r>
        </w:p>
        <w:p w14:paraId="37461C2F" w14:textId="77777777" w:rsidR="00C4067C" w:rsidRPr="006776BF" w:rsidRDefault="00C4067C" w:rsidP="006776BF">
          <w:pPr>
            <w:pStyle w:val="Header"/>
            <w:spacing w:line="32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1620" w:type="dxa"/>
        </w:tcPr>
        <w:p w14:paraId="17B3F9EA" w14:textId="77777777" w:rsidR="00C4067C" w:rsidRDefault="00045333" w:rsidP="006776B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293F2BC" wp14:editId="30D411A1">
                <wp:extent cx="838200" cy="1114425"/>
                <wp:effectExtent l="19050" t="0" r="0" b="0"/>
                <wp:docPr id="1" name="Picture 1" descr="MTS%20Logo%20Hi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TS%20Logo%20Hi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39" w:type="dxa"/>
        </w:tcPr>
        <w:p w14:paraId="6E873A61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Andalus"/>
              <w:sz w:val="32"/>
              <w:szCs w:val="32"/>
            </w:rPr>
          </w:pPr>
          <w:r w:rsidRPr="006776BF">
            <w:rPr>
              <w:rFonts w:cs="Andalus"/>
              <w:sz w:val="32"/>
              <w:szCs w:val="32"/>
              <w:rtl/>
            </w:rPr>
            <w:t>شركة الميسان للخدمات التقنية المحدودة</w:t>
          </w:r>
        </w:p>
        <w:p w14:paraId="54D79A2A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Traditional Arabic"/>
              <w:b/>
              <w:bCs/>
              <w:szCs w:val="24"/>
            </w:rPr>
          </w:pPr>
          <w:r w:rsidRPr="006776BF">
            <w:rPr>
              <w:rFonts w:cs="Traditional Arabic"/>
              <w:b/>
              <w:bCs/>
              <w:szCs w:val="24"/>
              <w:rtl/>
            </w:rPr>
            <w:t>أنظمة مباني متكاملة</w:t>
          </w:r>
        </w:p>
        <w:p w14:paraId="6E423212" w14:textId="77777777" w:rsidR="00C4067C" w:rsidRPr="006776BF" w:rsidRDefault="00C4067C" w:rsidP="006776BF">
          <w:pPr>
            <w:pStyle w:val="Header"/>
            <w:bidi/>
            <w:rPr>
              <w:rFonts w:cs="Traditional Arabic"/>
              <w:b/>
              <w:bCs/>
              <w:szCs w:val="24"/>
            </w:rPr>
          </w:pPr>
        </w:p>
      </w:tc>
    </w:tr>
  </w:tbl>
  <w:p w14:paraId="7E720D4A" w14:textId="7A6C0A5B" w:rsidR="00C4067C" w:rsidRDefault="00BF799A" w:rsidP="00637B9D">
    <w:pPr>
      <w:pStyle w:val="Header"/>
      <w:jc w:val="center"/>
    </w:pPr>
    <w:r>
      <w:rPr>
        <w:b/>
        <w:bCs/>
        <w:sz w:val="36"/>
        <w:szCs w:val="36"/>
        <w:u w:val="single"/>
      </w:rPr>
      <w:t xml:space="preserve">Material </w:t>
    </w:r>
    <w:r w:rsidR="00A41FBD">
      <w:rPr>
        <w:b/>
        <w:bCs/>
        <w:sz w:val="36"/>
        <w:szCs w:val="36"/>
        <w:u w:val="single"/>
      </w:rPr>
      <w:t>Release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925"/>
    <w:multiLevelType w:val="hybridMultilevel"/>
    <w:tmpl w:val="963C0346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501E01"/>
    <w:multiLevelType w:val="hybridMultilevel"/>
    <w:tmpl w:val="A1A013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8E6B48"/>
    <w:multiLevelType w:val="hybridMultilevel"/>
    <w:tmpl w:val="093C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16ED"/>
    <w:multiLevelType w:val="hybridMultilevel"/>
    <w:tmpl w:val="6356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2161F"/>
    <w:multiLevelType w:val="hybridMultilevel"/>
    <w:tmpl w:val="A5228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232063"/>
    <w:multiLevelType w:val="hybridMultilevel"/>
    <w:tmpl w:val="413027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DD7EA8"/>
    <w:multiLevelType w:val="multilevel"/>
    <w:tmpl w:val="04090025"/>
    <w:lvl w:ilvl="0">
      <w:start w:val="1"/>
      <w:numFmt w:val="decimal"/>
      <w:pStyle w:val="Heading1"/>
      <w:lvlText w:val="%1"/>
      <w:lvlJc w:val="center"/>
      <w:pPr>
        <w:tabs>
          <w:tab w:val="num" w:pos="720"/>
        </w:tabs>
        <w:ind w:left="432" w:hanging="144"/>
      </w:pPr>
    </w:lvl>
    <w:lvl w:ilvl="1">
      <w:start w:val="1"/>
      <w:numFmt w:val="decimal"/>
      <w:pStyle w:val="Heading2"/>
      <w:lvlText w:val="%1.%2"/>
      <w:lvlJc w:val="center"/>
      <w:pPr>
        <w:tabs>
          <w:tab w:val="num" w:pos="864"/>
        </w:tabs>
        <w:ind w:left="576" w:hanging="288"/>
      </w:pPr>
    </w:lvl>
    <w:lvl w:ilvl="2">
      <w:start w:val="1"/>
      <w:numFmt w:val="decimal"/>
      <w:pStyle w:val="Heading3"/>
      <w:lvlText w:val="%1.%2.%3"/>
      <w:lvlJc w:val="center"/>
      <w:pPr>
        <w:tabs>
          <w:tab w:val="num" w:pos="1008"/>
        </w:tabs>
        <w:ind w:left="720" w:hanging="432"/>
      </w:pPr>
    </w:lvl>
    <w:lvl w:ilvl="3">
      <w:start w:val="1"/>
      <w:numFmt w:val="decimal"/>
      <w:pStyle w:val="Heading4"/>
      <w:lvlText w:val="%1.%2.%3.%4"/>
      <w:lvlJc w:val="center"/>
      <w:pPr>
        <w:tabs>
          <w:tab w:val="num" w:pos="1152"/>
        </w:tabs>
        <w:ind w:left="864" w:hanging="576"/>
      </w:pPr>
    </w:lvl>
    <w:lvl w:ilvl="4">
      <w:start w:val="1"/>
      <w:numFmt w:val="decimal"/>
      <w:pStyle w:val="Heading5"/>
      <w:lvlText w:val="%1.%2.%3.%4.%5"/>
      <w:lvlJc w:val="center"/>
      <w:pPr>
        <w:tabs>
          <w:tab w:val="num" w:pos="1296"/>
        </w:tabs>
        <w:ind w:left="1008" w:hanging="720"/>
      </w:pPr>
    </w:lvl>
    <w:lvl w:ilvl="5">
      <w:start w:val="1"/>
      <w:numFmt w:val="decimal"/>
      <w:pStyle w:val="Heading6"/>
      <w:lvlText w:val="%1.%2.%3.%4.%5.%6"/>
      <w:lvlJc w:val="center"/>
      <w:pPr>
        <w:tabs>
          <w:tab w:val="num" w:pos="1440"/>
        </w:tabs>
        <w:ind w:left="1152" w:hanging="864"/>
      </w:pPr>
    </w:lvl>
    <w:lvl w:ilvl="6">
      <w:start w:val="1"/>
      <w:numFmt w:val="decimal"/>
      <w:pStyle w:val="Heading7"/>
      <w:lvlText w:val="%1.%2.%3.%4.%5.%6.%7"/>
      <w:lvlJc w:val="center"/>
      <w:pPr>
        <w:tabs>
          <w:tab w:val="num" w:pos="1584"/>
        </w:tabs>
        <w:ind w:left="1296" w:hanging="1008"/>
      </w:pPr>
    </w:lvl>
    <w:lvl w:ilvl="7">
      <w:start w:val="1"/>
      <w:numFmt w:val="decimal"/>
      <w:pStyle w:val="Heading8"/>
      <w:lvlText w:val="%1.%2.%3.%4.%5.%6.%7.%8"/>
      <w:lvlJc w:val="center"/>
      <w:pPr>
        <w:tabs>
          <w:tab w:val="num" w:pos="1728"/>
        </w:tabs>
        <w:ind w:left="1440" w:hanging="1152"/>
      </w:pPr>
    </w:lvl>
    <w:lvl w:ilvl="8">
      <w:start w:val="1"/>
      <w:numFmt w:val="decimal"/>
      <w:pStyle w:val="Heading9"/>
      <w:lvlText w:val="%1.%2.%3.%4.%5.%6.%7.%8.%9"/>
      <w:lvlJc w:val="center"/>
      <w:pPr>
        <w:tabs>
          <w:tab w:val="num" w:pos="1872"/>
        </w:tabs>
        <w:ind w:left="1584" w:hanging="1296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activeWritingStyle w:appName="MSWord" w:lang="ar-SA" w:vendorID="4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EyMLQAQhNLS0szYyUdpeDU4uLM/DyQAqNaAH8BIBUsAAAA"/>
  </w:docVars>
  <w:rsids>
    <w:rsidRoot w:val="00E91620"/>
    <w:rsid w:val="00005605"/>
    <w:rsid w:val="00005A15"/>
    <w:rsid w:val="00012649"/>
    <w:rsid w:val="00015576"/>
    <w:rsid w:val="00016619"/>
    <w:rsid w:val="00022689"/>
    <w:rsid w:val="00023E2F"/>
    <w:rsid w:val="0002585E"/>
    <w:rsid w:val="00027E97"/>
    <w:rsid w:val="0003152F"/>
    <w:rsid w:val="00036EB9"/>
    <w:rsid w:val="0004215D"/>
    <w:rsid w:val="00045333"/>
    <w:rsid w:val="000507A8"/>
    <w:rsid w:val="00060930"/>
    <w:rsid w:val="00061E49"/>
    <w:rsid w:val="00065FE6"/>
    <w:rsid w:val="000717C7"/>
    <w:rsid w:val="000748D3"/>
    <w:rsid w:val="000806C2"/>
    <w:rsid w:val="00084A4D"/>
    <w:rsid w:val="0009669B"/>
    <w:rsid w:val="000972BF"/>
    <w:rsid w:val="000A3803"/>
    <w:rsid w:val="000A7480"/>
    <w:rsid w:val="000B2E04"/>
    <w:rsid w:val="000B4E86"/>
    <w:rsid w:val="000B6ACE"/>
    <w:rsid w:val="000C4F30"/>
    <w:rsid w:val="000D0B9E"/>
    <w:rsid w:val="000D3DFC"/>
    <w:rsid w:val="000D4112"/>
    <w:rsid w:val="000D4225"/>
    <w:rsid w:val="000D55ED"/>
    <w:rsid w:val="000D6495"/>
    <w:rsid w:val="000E5733"/>
    <w:rsid w:val="000F0838"/>
    <w:rsid w:val="000F28E7"/>
    <w:rsid w:val="000F3AF2"/>
    <w:rsid w:val="000F56A2"/>
    <w:rsid w:val="000F5AEF"/>
    <w:rsid w:val="000F5DF5"/>
    <w:rsid w:val="00100E83"/>
    <w:rsid w:val="0010546B"/>
    <w:rsid w:val="00106E83"/>
    <w:rsid w:val="00114588"/>
    <w:rsid w:val="00114711"/>
    <w:rsid w:val="0011472B"/>
    <w:rsid w:val="00126035"/>
    <w:rsid w:val="0013079E"/>
    <w:rsid w:val="00131AFB"/>
    <w:rsid w:val="00133CAF"/>
    <w:rsid w:val="00135BB5"/>
    <w:rsid w:val="00136B65"/>
    <w:rsid w:val="00141E81"/>
    <w:rsid w:val="001422D9"/>
    <w:rsid w:val="0014542A"/>
    <w:rsid w:val="00146D18"/>
    <w:rsid w:val="00153937"/>
    <w:rsid w:val="00155F91"/>
    <w:rsid w:val="00164D2C"/>
    <w:rsid w:val="001658A8"/>
    <w:rsid w:val="001760CE"/>
    <w:rsid w:val="00180EE9"/>
    <w:rsid w:val="001835CD"/>
    <w:rsid w:val="00196D6C"/>
    <w:rsid w:val="001A0EF8"/>
    <w:rsid w:val="001A47AF"/>
    <w:rsid w:val="001A7E15"/>
    <w:rsid w:val="001B03E0"/>
    <w:rsid w:val="001B0BBF"/>
    <w:rsid w:val="001B1D98"/>
    <w:rsid w:val="001B34C6"/>
    <w:rsid w:val="001B543E"/>
    <w:rsid w:val="001B6AD2"/>
    <w:rsid w:val="001C06A5"/>
    <w:rsid w:val="001C63E5"/>
    <w:rsid w:val="001C7D07"/>
    <w:rsid w:val="001D5045"/>
    <w:rsid w:val="001D6691"/>
    <w:rsid w:val="001E4834"/>
    <w:rsid w:val="001E49D5"/>
    <w:rsid w:val="001E572A"/>
    <w:rsid w:val="001E634A"/>
    <w:rsid w:val="001F0C04"/>
    <w:rsid w:val="0020021A"/>
    <w:rsid w:val="00200CBF"/>
    <w:rsid w:val="00202DC7"/>
    <w:rsid w:val="0020390A"/>
    <w:rsid w:val="00212B54"/>
    <w:rsid w:val="00212DA3"/>
    <w:rsid w:val="00214864"/>
    <w:rsid w:val="00215414"/>
    <w:rsid w:val="00220FD9"/>
    <w:rsid w:val="00221C8E"/>
    <w:rsid w:val="002224F9"/>
    <w:rsid w:val="0022252D"/>
    <w:rsid w:val="00223194"/>
    <w:rsid w:val="00230D1C"/>
    <w:rsid w:val="00236B02"/>
    <w:rsid w:val="00240B3E"/>
    <w:rsid w:val="00243B58"/>
    <w:rsid w:val="00246E90"/>
    <w:rsid w:val="00247317"/>
    <w:rsid w:val="00247779"/>
    <w:rsid w:val="00247EE3"/>
    <w:rsid w:val="00250CAD"/>
    <w:rsid w:val="002570B5"/>
    <w:rsid w:val="002644F3"/>
    <w:rsid w:val="002700FF"/>
    <w:rsid w:val="00270A96"/>
    <w:rsid w:val="00272AE5"/>
    <w:rsid w:val="00272CA3"/>
    <w:rsid w:val="0027500E"/>
    <w:rsid w:val="00276BB9"/>
    <w:rsid w:val="002775AD"/>
    <w:rsid w:val="00283D48"/>
    <w:rsid w:val="00285D05"/>
    <w:rsid w:val="00286F81"/>
    <w:rsid w:val="00293F69"/>
    <w:rsid w:val="00294A23"/>
    <w:rsid w:val="002A04E0"/>
    <w:rsid w:val="002B3CA4"/>
    <w:rsid w:val="002B456E"/>
    <w:rsid w:val="002B4888"/>
    <w:rsid w:val="002B4C25"/>
    <w:rsid w:val="002B521F"/>
    <w:rsid w:val="002B5C8E"/>
    <w:rsid w:val="002B67DB"/>
    <w:rsid w:val="002B797F"/>
    <w:rsid w:val="002C40FD"/>
    <w:rsid w:val="002C7EE7"/>
    <w:rsid w:val="002D41EF"/>
    <w:rsid w:val="002D4768"/>
    <w:rsid w:val="002D6E18"/>
    <w:rsid w:val="002E08F9"/>
    <w:rsid w:val="002F2645"/>
    <w:rsid w:val="00300F76"/>
    <w:rsid w:val="00301391"/>
    <w:rsid w:val="00301992"/>
    <w:rsid w:val="00302FBF"/>
    <w:rsid w:val="00303708"/>
    <w:rsid w:val="00315C27"/>
    <w:rsid w:val="00322A35"/>
    <w:rsid w:val="00324362"/>
    <w:rsid w:val="003246B4"/>
    <w:rsid w:val="00331013"/>
    <w:rsid w:val="00331602"/>
    <w:rsid w:val="00332315"/>
    <w:rsid w:val="00333A70"/>
    <w:rsid w:val="00334016"/>
    <w:rsid w:val="003348FB"/>
    <w:rsid w:val="00337CF3"/>
    <w:rsid w:val="00350D72"/>
    <w:rsid w:val="003615C0"/>
    <w:rsid w:val="00362D57"/>
    <w:rsid w:val="0037305F"/>
    <w:rsid w:val="00376F35"/>
    <w:rsid w:val="003801DD"/>
    <w:rsid w:val="0038149B"/>
    <w:rsid w:val="0038786E"/>
    <w:rsid w:val="003910E5"/>
    <w:rsid w:val="0039613A"/>
    <w:rsid w:val="003A39C1"/>
    <w:rsid w:val="003B6597"/>
    <w:rsid w:val="003C34FB"/>
    <w:rsid w:val="003C4A5E"/>
    <w:rsid w:val="003C58DF"/>
    <w:rsid w:val="003D1216"/>
    <w:rsid w:val="003D246D"/>
    <w:rsid w:val="003D45E9"/>
    <w:rsid w:val="003D4964"/>
    <w:rsid w:val="003D677E"/>
    <w:rsid w:val="003E0B6C"/>
    <w:rsid w:val="003E2489"/>
    <w:rsid w:val="003E2E73"/>
    <w:rsid w:val="003E3FB3"/>
    <w:rsid w:val="003F31EC"/>
    <w:rsid w:val="003F6E08"/>
    <w:rsid w:val="00406628"/>
    <w:rsid w:val="00410C52"/>
    <w:rsid w:val="00410DE4"/>
    <w:rsid w:val="00413552"/>
    <w:rsid w:val="00413D2C"/>
    <w:rsid w:val="00416434"/>
    <w:rsid w:val="00417EA9"/>
    <w:rsid w:val="0042462A"/>
    <w:rsid w:val="004251F0"/>
    <w:rsid w:val="004305E8"/>
    <w:rsid w:val="00431598"/>
    <w:rsid w:val="00431ADA"/>
    <w:rsid w:val="00436C33"/>
    <w:rsid w:val="00437BD8"/>
    <w:rsid w:val="00444C8E"/>
    <w:rsid w:val="004508D2"/>
    <w:rsid w:val="00455F7F"/>
    <w:rsid w:val="0045794D"/>
    <w:rsid w:val="004639E3"/>
    <w:rsid w:val="004657B3"/>
    <w:rsid w:val="00480844"/>
    <w:rsid w:val="0048228D"/>
    <w:rsid w:val="004822EB"/>
    <w:rsid w:val="004838D4"/>
    <w:rsid w:val="0049321D"/>
    <w:rsid w:val="00496375"/>
    <w:rsid w:val="004A15E1"/>
    <w:rsid w:val="004A1CD8"/>
    <w:rsid w:val="004A1DFF"/>
    <w:rsid w:val="004A3AD5"/>
    <w:rsid w:val="004B167B"/>
    <w:rsid w:val="004B1BEF"/>
    <w:rsid w:val="004B2BAB"/>
    <w:rsid w:val="004B7A9A"/>
    <w:rsid w:val="004C306F"/>
    <w:rsid w:val="004D0BDB"/>
    <w:rsid w:val="004D3834"/>
    <w:rsid w:val="004D7E9C"/>
    <w:rsid w:val="004E12CE"/>
    <w:rsid w:val="004E5957"/>
    <w:rsid w:val="004E6E0D"/>
    <w:rsid w:val="004F2FAD"/>
    <w:rsid w:val="0050059A"/>
    <w:rsid w:val="0050159B"/>
    <w:rsid w:val="005027EF"/>
    <w:rsid w:val="0050439C"/>
    <w:rsid w:val="005046B5"/>
    <w:rsid w:val="00504A5F"/>
    <w:rsid w:val="00505DCC"/>
    <w:rsid w:val="00505ECE"/>
    <w:rsid w:val="005063F9"/>
    <w:rsid w:val="00506C6A"/>
    <w:rsid w:val="00510C45"/>
    <w:rsid w:val="0051646B"/>
    <w:rsid w:val="005374B8"/>
    <w:rsid w:val="00540557"/>
    <w:rsid w:val="005407C6"/>
    <w:rsid w:val="00543E92"/>
    <w:rsid w:val="0055162A"/>
    <w:rsid w:val="005531A1"/>
    <w:rsid w:val="005543EF"/>
    <w:rsid w:val="005635BF"/>
    <w:rsid w:val="00570BC8"/>
    <w:rsid w:val="00573159"/>
    <w:rsid w:val="00582293"/>
    <w:rsid w:val="00584A32"/>
    <w:rsid w:val="00593646"/>
    <w:rsid w:val="0059381B"/>
    <w:rsid w:val="0059531D"/>
    <w:rsid w:val="005A13A5"/>
    <w:rsid w:val="005A446B"/>
    <w:rsid w:val="005B4ECC"/>
    <w:rsid w:val="005C7B48"/>
    <w:rsid w:val="005D1431"/>
    <w:rsid w:val="005D39D8"/>
    <w:rsid w:val="005D4A39"/>
    <w:rsid w:val="005D4E19"/>
    <w:rsid w:val="005E1676"/>
    <w:rsid w:val="005E2F61"/>
    <w:rsid w:val="005E511A"/>
    <w:rsid w:val="005E5427"/>
    <w:rsid w:val="005F3879"/>
    <w:rsid w:val="00600621"/>
    <w:rsid w:val="006048D2"/>
    <w:rsid w:val="0060543B"/>
    <w:rsid w:val="006058AF"/>
    <w:rsid w:val="006064D6"/>
    <w:rsid w:val="006064F7"/>
    <w:rsid w:val="006103A6"/>
    <w:rsid w:val="00620812"/>
    <w:rsid w:val="0062378C"/>
    <w:rsid w:val="00625BA8"/>
    <w:rsid w:val="00631EE9"/>
    <w:rsid w:val="00634849"/>
    <w:rsid w:val="0063575D"/>
    <w:rsid w:val="00635F58"/>
    <w:rsid w:val="00637B9D"/>
    <w:rsid w:val="0064297D"/>
    <w:rsid w:val="00650E6E"/>
    <w:rsid w:val="00652F96"/>
    <w:rsid w:val="00660494"/>
    <w:rsid w:val="0066638E"/>
    <w:rsid w:val="006709CB"/>
    <w:rsid w:val="00670B9D"/>
    <w:rsid w:val="006747AA"/>
    <w:rsid w:val="006776BF"/>
    <w:rsid w:val="0068282B"/>
    <w:rsid w:val="00687710"/>
    <w:rsid w:val="00695BBD"/>
    <w:rsid w:val="006A5FCE"/>
    <w:rsid w:val="006B2DD5"/>
    <w:rsid w:val="006B3E00"/>
    <w:rsid w:val="006B3FA5"/>
    <w:rsid w:val="006C38DE"/>
    <w:rsid w:val="006D0939"/>
    <w:rsid w:val="006D2937"/>
    <w:rsid w:val="006D547A"/>
    <w:rsid w:val="006E1FAB"/>
    <w:rsid w:val="006E3849"/>
    <w:rsid w:val="006E5355"/>
    <w:rsid w:val="006E55A3"/>
    <w:rsid w:val="006F6CAF"/>
    <w:rsid w:val="006F6CBE"/>
    <w:rsid w:val="0071188D"/>
    <w:rsid w:val="00712409"/>
    <w:rsid w:val="00713BC4"/>
    <w:rsid w:val="00716DDB"/>
    <w:rsid w:val="00717065"/>
    <w:rsid w:val="00717AE5"/>
    <w:rsid w:val="00736B1D"/>
    <w:rsid w:val="0074418C"/>
    <w:rsid w:val="00744404"/>
    <w:rsid w:val="0075098E"/>
    <w:rsid w:val="007549F8"/>
    <w:rsid w:val="0076171A"/>
    <w:rsid w:val="0076412B"/>
    <w:rsid w:val="007646EB"/>
    <w:rsid w:val="007648D8"/>
    <w:rsid w:val="00765B76"/>
    <w:rsid w:val="00770DA2"/>
    <w:rsid w:val="00774577"/>
    <w:rsid w:val="007751D0"/>
    <w:rsid w:val="00777144"/>
    <w:rsid w:val="00777C7C"/>
    <w:rsid w:val="007817B3"/>
    <w:rsid w:val="00781F65"/>
    <w:rsid w:val="00784CA4"/>
    <w:rsid w:val="007866C4"/>
    <w:rsid w:val="0078797C"/>
    <w:rsid w:val="007927F3"/>
    <w:rsid w:val="00795DD5"/>
    <w:rsid w:val="007A00BB"/>
    <w:rsid w:val="007A0A4D"/>
    <w:rsid w:val="007A1E6A"/>
    <w:rsid w:val="007A3A1C"/>
    <w:rsid w:val="007B60A5"/>
    <w:rsid w:val="007B7D0F"/>
    <w:rsid w:val="007C31D8"/>
    <w:rsid w:val="007D30D9"/>
    <w:rsid w:val="007D43D0"/>
    <w:rsid w:val="007D6CCE"/>
    <w:rsid w:val="007E00B3"/>
    <w:rsid w:val="007E1DEE"/>
    <w:rsid w:val="007E4D31"/>
    <w:rsid w:val="007E73E2"/>
    <w:rsid w:val="007F06D9"/>
    <w:rsid w:val="007F11A1"/>
    <w:rsid w:val="00802392"/>
    <w:rsid w:val="0080525B"/>
    <w:rsid w:val="00806FFE"/>
    <w:rsid w:val="00807AD5"/>
    <w:rsid w:val="00810C26"/>
    <w:rsid w:val="00814A43"/>
    <w:rsid w:val="00817BCE"/>
    <w:rsid w:val="00817D3A"/>
    <w:rsid w:val="00820FDC"/>
    <w:rsid w:val="00823A27"/>
    <w:rsid w:val="00833CA2"/>
    <w:rsid w:val="00834DB7"/>
    <w:rsid w:val="00834F9E"/>
    <w:rsid w:val="0083596A"/>
    <w:rsid w:val="0083741C"/>
    <w:rsid w:val="00844DB0"/>
    <w:rsid w:val="00846B76"/>
    <w:rsid w:val="008475C6"/>
    <w:rsid w:val="008530E1"/>
    <w:rsid w:val="008531AB"/>
    <w:rsid w:val="00854534"/>
    <w:rsid w:val="00855EFC"/>
    <w:rsid w:val="00855FF3"/>
    <w:rsid w:val="00861968"/>
    <w:rsid w:val="0086349E"/>
    <w:rsid w:val="008738A0"/>
    <w:rsid w:val="00877075"/>
    <w:rsid w:val="00877122"/>
    <w:rsid w:val="00880AAE"/>
    <w:rsid w:val="00881DEE"/>
    <w:rsid w:val="00883B01"/>
    <w:rsid w:val="008846E7"/>
    <w:rsid w:val="008851CC"/>
    <w:rsid w:val="00887DC6"/>
    <w:rsid w:val="008908DF"/>
    <w:rsid w:val="008A6F59"/>
    <w:rsid w:val="008B71DB"/>
    <w:rsid w:val="008C12AD"/>
    <w:rsid w:val="008C1B78"/>
    <w:rsid w:val="008C3C53"/>
    <w:rsid w:val="008C40C4"/>
    <w:rsid w:val="008C5BA3"/>
    <w:rsid w:val="008D0354"/>
    <w:rsid w:val="008D0410"/>
    <w:rsid w:val="008D1BDF"/>
    <w:rsid w:val="008D2BB3"/>
    <w:rsid w:val="008D2F09"/>
    <w:rsid w:val="008D7348"/>
    <w:rsid w:val="008E2204"/>
    <w:rsid w:val="008F19AD"/>
    <w:rsid w:val="008F1D73"/>
    <w:rsid w:val="008F68AA"/>
    <w:rsid w:val="008F6F6D"/>
    <w:rsid w:val="008F7180"/>
    <w:rsid w:val="008F7247"/>
    <w:rsid w:val="008F7DFD"/>
    <w:rsid w:val="0090365C"/>
    <w:rsid w:val="00904792"/>
    <w:rsid w:val="009076DA"/>
    <w:rsid w:val="00914F05"/>
    <w:rsid w:val="0091633F"/>
    <w:rsid w:val="00917AE4"/>
    <w:rsid w:val="0092151A"/>
    <w:rsid w:val="00924F25"/>
    <w:rsid w:val="00933857"/>
    <w:rsid w:val="00941A52"/>
    <w:rsid w:val="009426EA"/>
    <w:rsid w:val="00942D7A"/>
    <w:rsid w:val="0094387C"/>
    <w:rsid w:val="00950C70"/>
    <w:rsid w:val="0096243A"/>
    <w:rsid w:val="00962947"/>
    <w:rsid w:val="00973651"/>
    <w:rsid w:val="00977DD6"/>
    <w:rsid w:val="00980C7B"/>
    <w:rsid w:val="009848A6"/>
    <w:rsid w:val="009853EA"/>
    <w:rsid w:val="00987A61"/>
    <w:rsid w:val="009917E3"/>
    <w:rsid w:val="00991BB8"/>
    <w:rsid w:val="00996E04"/>
    <w:rsid w:val="009B1238"/>
    <w:rsid w:val="009B13B5"/>
    <w:rsid w:val="009B22F3"/>
    <w:rsid w:val="009B31B2"/>
    <w:rsid w:val="009D1472"/>
    <w:rsid w:val="009D1F86"/>
    <w:rsid w:val="009D7681"/>
    <w:rsid w:val="009E578A"/>
    <w:rsid w:val="009E598C"/>
    <w:rsid w:val="009E5B4F"/>
    <w:rsid w:val="009E6FCD"/>
    <w:rsid w:val="009F117A"/>
    <w:rsid w:val="009F12D8"/>
    <w:rsid w:val="009F2413"/>
    <w:rsid w:val="009F2EE7"/>
    <w:rsid w:val="009F4A43"/>
    <w:rsid w:val="009F683C"/>
    <w:rsid w:val="009F780F"/>
    <w:rsid w:val="00A069C4"/>
    <w:rsid w:val="00A07106"/>
    <w:rsid w:val="00A10AB3"/>
    <w:rsid w:val="00A12218"/>
    <w:rsid w:val="00A122F2"/>
    <w:rsid w:val="00A166D7"/>
    <w:rsid w:val="00A170BF"/>
    <w:rsid w:val="00A32AAE"/>
    <w:rsid w:val="00A35A7D"/>
    <w:rsid w:val="00A41FBD"/>
    <w:rsid w:val="00A42B1C"/>
    <w:rsid w:val="00A4731E"/>
    <w:rsid w:val="00A477D9"/>
    <w:rsid w:val="00A52CF6"/>
    <w:rsid w:val="00A552CC"/>
    <w:rsid w:val="00A6126B"/>
    <w:rsid w:val="00A618FF"/>
    <w:rsid w:val="00A663B6"/>
    <w:rsid w:val="00A67659"/>
    <w:rsid w:val="00A70818"/>
    <w:rsid w:val="00A779E0"/>
    <w:rsid w:val="00A81FB1"/>
    <w:rsid w:val="00A850BB"/>
    <w:rsid w:val="00A93A53"/>
    <w:rsid w:val="00A95D35"/>
    <w:rsid w:val="00AB1DD3"/>
    <w:rsid w:val="00AB7184"/>
    <w:rsid w:val="00AC2286"/>
    <w:rsid w:val="00AC3C53"/>
    <w:rsid w:val="00AD2CC2"/>
    <w:rsid w:val="00AD460D"/>
    <w:rsid w:val="00AD47E9"/>
    <w:rsid w:val="00AD4A75"/>
    <w:rsid w:val="00AE1074"/>
    <w:rsid w:val="00AE19E9"/>
    <w:rsid w:val="00AE4D9D"/>
    <w:rsid w:val="00AE666F"/>
    <w:rsid w:val="00AF29A6"/>
    <w:rsid w:val="00AF3C66"/>
    <w:rsid w:val="00AF6363"/>
    <w:rsid w:val="00AF6B50"/>
    <w:rsid w:val="00AF7699"/>
    <w:rsid w:val="00B017F8"/>
    <w:rsid w:val="00B04307"/>
    <w:rsid w:val="00B06B91"/>
    <w:rsid w:val="00B07CA1"/>
    <w:rsid w:val="00B14F69"/>
    <w:rsid w:val="00B15F52"/>
    <w:rsid w:val="00B177A3"/>
    <w:rsid w:val="00B227D8"/>
    <w:rsid w:val="00B36B00"/>
    <w:rsid w:val="00B4238E"/>
    <w:rsid w:val="00B5071D"/>
    <w:rsid w:val="00B50FEB"/>
    <w:rsid w:val="00B533E6"/>
    <w:rsid w:val="00B54B5F"/>
    <w:rsid w:val="00B611CD"/>
    <w:rsid w:val="00B67A41"/>
    <w:rsid w:val="00B73D81"/>
    <w:rsid w:val="00B83E7A"/>
    <w:rsid w:val="00B92DBF"/>
    <w:rsid w:val="00B93D73"/>
    <w:rsid w:val="00B96E66"/>
    <w:rsid w:val="00B97510"/>
    <w:rsid w:val="00BA11C6"/>
    <w:rsid w:val="00BA153C"/>
    <w:rsid w:val="00BA3461"/>
    <w:rsid w:val="00BA3ADA"/>
    <w:rsid w:val="00BA7417"/>
    <w:rsid w:val="00BB097F"/>
    <w:rsid w:val="00BB2069"/>
    <w:rsid w:val="00BB3B9E"/>
    <w:rsid w:val="00BB44CD"/>
    <w:rsid w:val="00BB4686"/>
    <w:rsid w:val="00BB5BF9"/>
    <w:rsid w:val="00BB5EA0"/>
    <w:rsid w:val="00BE00A3"/>
    <w:rsid w:val="00BE30C2"/>
    <w:rsid w:val="00BE5E56"/>
    <w:rsid w:val="00BF325D"/>
    <w:rsid w:val="00BF799A"/>
    <w:rsid w:val="00C014FA"/>
    <w:rsid w:val="00C01E88"/>
    <w:rsid w:val="00C02E72"/>
    <w:rsid w:val="00C04953"/>
    <w:rsid w:val="00C11887"/>
    <w:rsid w:val="00C15409"/>
    <w:rsid w:val="00C2074D"/>
    <w:rsid w:val="00C21FA8"/>
    <w:rsid w:val="00C2282A"/>
    <w:rsid w:val="00C2387F"/>
    <w:rsid w:val="00C25E2C"/>
    <w:rsid w:val="00C33B89"/>
    <w:rsid w:val="00C3457A"/>
    <w:rsid w:val="00C345D8"/>
    <w:rsid w:val="00C37C04"/>
    <w:rsid w:val="00C4067C"/>
    <w:rsid w:val="00C43AD0"/>
    <w:rsid w:val="00C44658"/>
    <w:rsid w:val="00C4497A"/>
    <w:rsid w:val="00C46361"/>
    <w:rsid w:val="00C475A0"/>
    <w:rsid w:val="00C5232C"/>
    <w:rsid w:val="00C536B4"/>
    <w:rsid w:val="00C54687"/>
    <w:rsid w:val="00C560F6"/>
    <w:rsid w:val="00C56F4A"/>
    <w:rsid w:val="00C643D5"/>
    <w:rsid w:val="00C70B9C"/>
    <w:rsid w:val="00C70EC9"/>
    <w:rsid w:val="00C7636C"/>
    <w:rsid w:val="00C77124"/>
    <w:rsid w:val="00C8072D"/>
    <w:rsid w:val="00C81231"/>
    <w:rsid w:val="00C82F5A"/>
    <w:rsid w:val="00C863DE"/>
    <w:rsid w:val="00C9038E"/>
    <w:rsid w:val="00C91508"/>
    <w:rsid w:val="00C91849"/>
    <w:rsid w:val="00C974F3"/>
    <w:rsid w:val="00CA15F8"/>
    <w:rsid w:val="00CA6C49"/>
    <w:rsid w:val="00CA7261"/>
    <w:rsid w:val="00CB086C"/>
    <w:rsid w:val="00CB2E61"/>
    <w:rsid w:val="00CB34EC"/>
    <w:rsid w:val="00CB6573"/>
    <w:rsid w:val="00CB769E"/>
    <w:rsid w:val="00CC2B87"/>
    <w:rsid w:val="00CC3D89"/>
    <w:rsid w:val="00CC59DF"/>
    <w:rsid w:val="00CD5C10"/>
    <w:rsid w:val="00CE0B0E"/>
    <w:rsid w:val="00CE38DB"/>
    <w:rsid w:val="00CE3DA6"/>
    <w:rsid w:val="00CE50C3"/>
    <w:rsid w:val="00CE6619"/>
    <w:rsid w:val="00CF1DBE"/>
    <w:rsid w:val="00CF42A1"/>
    <w:rsid w:val="00D0179D"/>
    <w:rsid w:val="00D02547"/>
    <w:rsid w:val="00D043F1"/>
    <w:rsid w:val="00D06A0B"/>
    <w:rsid w:val="00D06A4C"/>
    <w:rsid w:val="00D1415B"/>
    <w:rsid w:val="00D14D07"/>
    <w:rsid w:val="00D22B5E"/>
    <w:rsid w:val="00D26D3A"/>
    <w:rsid w:val="00D272FA"/>
    <w:rsid w:val="00D322E3"/>
    <w:rsid w:val="00D3627A"/>
    <w:rsid w:val="00D41C05"/>
    <w:rsid w:val="00D4464C"/>
    <w:rsid w:val="00D54151"/>
    <w:rsid w:val="00D55BF8"/>
    <w:rsid w:val="00D576BF"/>
    <w:rsid w:val="00D578DC"/>
    <w:rsid w:val="00D616CB"/>
    <w:rsid w:val="00D63ADD"/>
    <w:rsid w:val="00D70491"/>
    <w:rsid w:val="00D711CC"/>
    <w:rsid w:val="00D73407"/>
    <w:rsid w:val="00D75783"/>
    <w:rsid w:val="00D76413"/>
    <w:rsid w:val="00D82521"/>
    <w:rsid w:val="00D8594F"/>
    <w:rsid w:val="00D9737E"/>
    <w:rsid w:val="00D97600"/>
    <w:rsid w:val="00DA264F"/>
    <w:rsid w:val="00DC1D70"/>
    <w:rsid w:val="00DC2ECA"/>
    <w:rsid w:val="00DD1456"/>
    <w:rsid w:val="00DD15D0"/>
    <w:rsid w:val="00DD3026"/>
    <w:rsid w:val="00DD6627"/>
    <w:rsid w:val="00DE087F"/>
    <w:rsid w:val="00DE2287"/>
    <w:rsid w:val="00DF06F4"/>
    <w:rsid w:val="00DF136D"/>
    <w:rsid w:val="00E10A5D"/>
    <w:rsid w:val="00E12015"/>
    <w:rsid w:val="00E15B38"/>
    <w:rsid w:val="00E15EAE"/>
    <w:rsid w:val="00E2115A"/>
    <w:rsid w:val="00E22D9E"/>
    <w:rsid w:val="00E25091"/>
    <w:rsid w:val="00E255F7"/>
    <w:rsid w:val="00E343F4"/>
    <w:rsid w:val="00E34E58"/>
    <w:rsid w:val="00E406FC"/>
    <w:rsid w:val="00E44A82"/>
    <w:rsid w:val="00E47272"/>
    <w:rsid w:val="00E518EB"/>
    <w:rsid w:val="00E52F2E"/>
    <w:rsid w:val="00E53526"/>
    <w:rsid w:val="00E7335C"/>
    <w:rsid w:val="00E91620"/>
    <w:rsid w:val="00E925C7"/>
    <w:rsid w:val="00E9287C"/>
    <w:rsid w:val="00E97A79"/>
    <w:rsid w:val="00EA1D49"/>
    <w:rsid w:val="00EA2BFC"/>
    <w:rsid w:val="00EB3505"/>
    <w:rsid w:val="00EB5F21"/>
    <w:rsid w:val="00EC1395"/>
    <w:rsid w:val="00EC31BA"/>
    <w:rsid w:val="00ED5F5A"/>
    <w:rsid w:val="00EE0768"/>
    <w:rsid w:val="00EE23D3"/>
    <w:rsid w:val="00EE2C42"/>
    <w:rsid w:val="00EE343B"/>
    <w:rsid w:val="00EF19DA"/>
    <w:rsid w:val="00EF4A3D"/>
    <w:rsid w:val="00EF4E89"/>
    <w:rsid w:val="00F028E6"/>
    <w:rsid w:val="00F03C85"/>
    <w:rsid w:val="00F10278"/>
    <w:rsid w:val="00F37699"/>
    <w:rsid w:val="00F4592D"/>
    <w:rsid w:val="00F471AA"/>
    <w:rsid w:val="00F474C7"/>
    <w:rsid w:val="00F5120F"/>
    <w:rsid w:val="00F512A8"/>
    <w:rsid w:val="00F51EA9"/>
    <w:rsid w:val="00F55397"/>
    <w:rsid w:val="00F557F9"/>
    <w:rsid w:val="00F576D3"/>
    <w:rsid w:val="00F6227D"/>
    <w:rsid w:val="00F64505"/>
    <w:rsid w:val="00F6657B"/>
    <w:rsid w:val="00F671BC"/>
    <w:rsid w:val="00F73C80"/>
    <w:rsid w:val="00F75926"/>
    <w:rsid w:val="00F93474"/>
    <w:rsid w:val="00F93EA2"/>
    <w:rsid w:val="00F97338"/>
    <w:rsid w:val="00F97566"/>
    <w:rsid w:val="00FA012A"/>
    <w:rsid w:val="00FA0460"/>
    <w:rsid w:val="00FA690B"/>
    <w:rsid w:val="00FB0794"/>
    <w:rsid w:val="00FB4EB2"/>
    <w:rsid w:val="00FB7EFD"/>
    <w:rsid w:val="00FC7CB0"/>
    <w:rsid w:val="00FD26D8"/>
    <w:rsid w:val="00FD29A8"/>
    <w:rsid w:val="00FD2FD9"/>
    <w:rsid w:val="00FD7972"/>
    <w:rsid w:val="00FE0BFB"/>
    <w:rsid w:val="00FE173D"/>
    <w:rsid w:val="00FE1D4B"/>
    <w:rsid w:val="00FE3F75"/>
    <w:rsid w:val="00FE4173"/>
    <w:rsid w:val="00FE6850"/>
    <w:rsid w:val="00FF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hapeDefaults>
    <o:shapedefaults v:ext="edit" spidmax="2049"/>
    <o:shapelayout v:ext="edit">
      <o:idmap v:ext="edit" data="1"/>
    </o:shapelayout>
  </w:shapeDefaults>
  <w:decimalSymbol w:val="."/>
  <w:listSeparator w:val=","/>
  <w14:docId w14:val="0A9B943A"/>
  <w15:docId w15:val="{C646CFCA-B7FA-4FF6-8B53-C4901077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F58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332315"/>
    <w:pPr>
      <w:keepNext/>
      <w:numPr>
        <w:numId w:val="1"/>
      </w:numPr>
      <w:spacing w:before="360" w:after="240"/>
      <w:ind w:left="144"/>
      <w:outlineLvl w:val="0"/>
    </w:pPr>
    <w:rPr>
      <w:rFonts w:ascii="Galliard BT" w:hAnsi="Galliard BT"/>
      <w:b/>
      <w:bCs/>
      <w:smallCaps/>
      <w:spacing w:val="40"/>
      <w:kern w:val="28"/>
      <w:sz w:val="32"/>
      <w:szCs w:val="38"/>
    </w:rPr>
  </w:style>
  <w:style w:type="paragraph" w:styleId="Heading2">
    <w:name w:val="heading 2"/>
    <w:basedOn w:val="Normal"/>
    <w:next w:val="Normal"/>
    <w:qFormat/>
    <w:rsid w:val="00332315"/>
    <w:pPr>
      <w:keepNext/>
      <w:numPr>
        <w:ilvl w:val="1"/>
        <w:numId w:val="1"/>
      </w:numPr>
      <w:spacing w:before="120"/>
      <w:ind w:left="0" w:firstLine="0"/>
      <w:jc w:val="left"/>
      <w:outlineLvl w:val="1"/>
    </w:pPr>
    <w:rPr>
      <w:rFonts w:ascii="Arial" w:eastAsia="Galliard BT" w:hAnsi="Arial"/>
      <w:b/>
      <w:bCs/>
      <w:i/>
      <w:iCs/>
      <w:spacing w:val="20"/>
      <w:szCs w:val="33"/>
    </w:rPr>
  </w:style>
  <w:style w:type="paragraph" w:styleId="Heading3">
    <w:name w:val="heading 3"/>
    <w:basedOn w:val="Normal"/>
    <w:next w:val="Normal"/>
    <w:qFormat/>
    <w:rsid w:val="00332315"/>
    <w:pPr>
      <w:keepNext/>
      <w:numPr>
        <w:ilvl w:val="2"/>
        <w:numId w:val="1"/>
      </w:numPr>
      <w:spacing w:before="120" w:after="120"/>
      <w:outlineLvl w:val="2"/>
    </w:pPr>
    <w:rPr>
      <w:rFonts w:ascii="Galliard BT" w:eastAsia="Galliard BT" w:hAnsi="Galliard BT"/>
      <w:b/>
      <w:bCs/>
      <w:i/>
      <w:iCs/>
      <w:sz w:val="26"/>
      <w:szCs w:val="33"/>
    </w:rPr>
  </w:style>
  <w:style w:type="paragraph" w:styleId="Heading4">
    <w:name w:val="heading 4"/>
    <w:basedOn w:val="Normal"/>
    <w:next w:val="Normal"/>
    <w:qFormat/>
    <w:rsid w:val="00332315"/>
    <w:pPr>
      <w:keepNext/>
      <w:numPr>
        <w:ilvl w:val="3"/>
        <w:numId w:val="1"/>
      </w:numPr>
      <w:spacing w:before="120" w:after="120"/>
      <w:jc w:val="left"/>
      <w:outlineLvl w:val="3"/>
    </w:pPr>
    <w:rPr>
      <w:rFonts w:ascii="Galliard BT" w:eastAsia="Galliard BT" w:hAnsi="Galliard BT"/>
      <w:b/>
      <w:bCs/>
      <w:i/>
      <w:iCs/>
      <w:sz w:val="26"/>
      <w:szCs w:val="31"/>
    </w:rPr>
  </w:style>
  <w:style w:type="paragraph" w:styleId="Heading5">
    <w:name w:val="heading 5"/>
    <w:basedOn w:val="Normal"/>
    <w:next w:val="Normal"/>
    <w:qFormat/>
    <w:rsid w:val="00332315"/>
    <w:pPr>
      <w:numPr>
        <w:ilvl w:val="4"/>
        <w:numId w:val="1"/>
      </w:numPr>
      <w:spacing w:before="240" w:after="60"/>
      <w:outlineLvl w:val="4"/>
    </w:pPr>
    <w:rPr>
      <w:sz w:val="22"/>
      <w:szCs w:val="26"/>
    </w:rPr>
  </w:style>
  <w:style w:type="paragraph" w:styleId="Heading6">
    <w:name w:val="heading 6"/>
    <w:basedOn w:val="Normal"/>
    <w:next w:val="Normal"/>
    <w:qFormat/>
    <w:rsid w:val="00332315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6"/>
    </w:rPr>
  </w:style>
  <w:style w:type="paragraph" w:styleId="Heading7">
    <w:name w:val="heading 7"/>
    <w:basedOn w:val="Normal"/>
    <w:next w:val="Normal"/>
    <w:qFormat/>
    <w:rsid w:val="00332315"/>
    <w:pPr>
      <w:numPr>
        <w:ilvl w:val="6"/>
        <w:numId w:val="1"/>
      </w:numPr>
      <w:spacing w:before="240" w:after="60"/>
      <w:outlineLvl w:val="6"/>
    </w:pPr>
    <w:rPr>
      <w:rFonts w:ascii="Arial"/>
      <w:sz w:val="20"/>
      <w:szCs w:val="24"/>
    </w:rPr>
  </w:style>
  <w:style w:type="paragraph" w:styleId="Heading8">
    <w:name w:val="heading 8"/>
    <w:basedOn w:val="Normal"/>
    <w:next w:val="Normal"/>
    <w:qFormat/>
    <w:rsid w:val="00332315"/>
    <w:pPr>
      <w:numPr>
        <w:ilvl w:val="7"/>
        <w:numId w:val="1"/>
      </w:numPr>
      <w:spacing w:before="240" w:after="60"/>
      <w:outlineLvl w:val="7"/>
    </w:pPr>
    <w:rPr>
      <w:rFonts w:ascii="Arial"/>
      <w:i/>
      <w:iCs/>
      <w:sz w:val="20"/>
      <w:szCs w:val="24"/>
    </w:rPr>
  </w:style>
  <w:style w:type="paragraph" w:styleId="Heading9">
    <w:name w:val="heading 9"/>
    <w:basedOn w:val="Normal"/>
    <w:next w:val="Normal"/>
    <w:qFormat/>
    <w:rsid w:val="00332315"/>
    <w:pPr>
      <w:numPr>
        <w:ilvl w:val="8"/>
        <w:numId w:val="1"/>
      </w:numPr>
      <w:spacing w:before="240" w:after="60"/>
      <w:outlineLvl w:val="8"/>
    </w:pPr>
    <w:rPr>
      <w:rFonts w:ascii="Arial"/>
      <w:b/>
      <w:bCs/>
      <w:i/>
      <w:iCs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323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323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2315"/>
  </w:style>
  <w:style w:type="paragraph" w:styleId="FootnoteText">
    <w:name w:val="footnote text"/>
    <w:basedOn w:val="Normal"/>
    <w:semiHidden/>
    <w:rsid w:val="00332315"/>
    <w:rPr>
      <w:sz w:val="20"/>
    </w:rPr>
  </w:style>
  <w:style w:type="character" w:customStyle="1" w:styleId="TableHorizontal">
    <w:name w:val="Table Horizontal"/>
    <w:basedOn w:val="DefaultParagraphFont"/>
    <w:rsid w:val="00332315"/>
    <w:rPr>
      <w:rFonts w:ascii="Galliard BT" w:hAnsi="Arial"/>
      <w:b/>
      <w:bCs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Table-1">
    <w:name w:val="Table-1"/>
    <w:basedOn w:val="Normal"/>
    <w:rsid w:val="00332315"/>
    <w:rPr>
      <w:rFonts w:ascii="Arial" w:hAnsi="Arial"/>
      <w:sz w:val="20"/>
      <w:szCs w:val="24"/>
    </w:rPr>
  </w:style>
  <w:style w:type="character" w:customStyle="1" w:styleId="NotesBlueH">
    <w:name w:val="NotesBlue H"/>
    <w:basedOn w:val="TableHorizontal"/>
    <w:rsid w:val="00332315"/>
    <w:rPr>
      <w:rFonts w:ascii="Galliard BT" w:hAnsi="Arial"/>
      <w:b/>
      <w:bCs/>
      <w:dstrike w:val="0"/>
      <w:vanish/>
      <w:color w:val="0000FF"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styleId="FootnoteReference">
    <w:name w:val="footnote reference"/>
    <w:basedOn w:val="DefaultParagraphFont"/>
    <w:semiHidden/>
    <w:rsid w:val="00332315"/>
    <w:rPr>
      <w:vertAlign w:val="superscript"/>
    </w:rPr>
  </w:style>
  <w:style w:type="paragraph" w:customStyle="1" w:styleId="TableText">
    <w:name w:val="Table Text"/>
    <w:basedOn w:val="Normal"/>
    <w:rsid w:val="00332315"/>
    <w:pPr>
      <w:spacing w:before="60" w:line="280" w:lineRule="exact"/>
      <w:jc w:val="left"/>
    </w:pPr>
    <w:rPr>
      <w:rFonts w:ascii="Arial" w:hAnsi="Arial"/>
      <w:spacing w:val="-8"/>
      <w:sz w:val="20"/>
      <w:szCs w:val="24"/>
    </w:rPr>
  </w:style>
  <w:style w:type="paragraph" w:styleId="TOC1">
    <w:name w:val="toc 1"/>
    <w:basedOn w:val="Normal"/>
    <w:next w:val="Normal"/>
    <w:semiHidden/>
    <w:rsid w:val="00332315"/>
    <w:pPr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semiHidden/>
    <w:rsid w:val="00332315"/>
    <w:pPr>
      <w:ind w:left="240"/>
      <w:jc w:val="left"/>
    </w:pPr>
    <w:rPr>
      <w:smallCaps/>
      <w:sz w:val="20"/>
    </w:rPr>
  </w:style>
  <w:style w:type="paragraph" w:styleId="TOC3">
    <w:name w:val="toc 3"/>
    <w:basedOn w:val="Normal"/>
    <w:next w:val="Normal"/>
    <w:semiHidden/>
    <w:rsid w:val="00332315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332315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332315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332315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332315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332315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332315"/>
    <w:pPr>
      <w:ind w:left="1920"/>
      <w:jc w:val="left"/>
    </w:pPr>
    <w:rPr>
      <w:sz w:val="18"/>
    </w:rPr>
  </w:style>
  <w:style w:type="paragraph" w:styleId="DocumentMap">
    <w:name w:val="Document Map"/>
    <w:basedOn w:val="Normal"/>
    <w:semiHidden/>
    <w:rsid w:val="00332315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332315"/>
    <w:pPr>
      <w:spacing w:after="120"/>
      <w:ind w:left="360"/>
    </w:pPr>
  </w:style>
  <w:style w:type="paragraph" w:styleId="BodyTextFirstIndent2">
    <w:name w:val="Body Text First Indent 2"/>
    <w:basedOn w:val="BodyTextIndent"/>
    <w:rsid w:val="00332315"/>
    <w:pPr>
      <w:ind w:firstLine="210"/>
    </w:pPr>
  </w:style>
  <w:style w:type="paragraph" w:styleId="Title">
    <w:name w:val="Title"/>
    <w:basedOn w:val="Normal"/>
    <w:qFormat/>
    <w:rsid w:val="00332315"/>
    <w:pPr>
      <w:jc w:val="center"/>
    </w:pPr>
    <w:rPr>
      <w:rFonts w:ascii="Arial" w:hAnsi="Arial"/>
      <w:smallCaps/>
      <w:spacing w:val="50"/>
      <w:sz w:val="32"/>
    </w:rPr>
  </w:style>
  <w:style w:type="paragraph" w:customStyle="1" w:styleId="xl24">
    <w:name w:val="xl24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25">
    <w:name w:val="xl25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6">
    <w:name w:val="xl26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color w:val="FFFF00"/>
      <w:szCs w:val="24"/>
    </w:rPr>
  </w:style>
  <w:style w:type="paragraph" w:customStyle="1" w:styleId="xl27">
    <w:name w:val="xl27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Cs w:val="24"/>
    </w:rPr>
  </w:style>
  <w:style w:type="paragraph" w:customStyle="1" w:styleId="xl28">
    <w:name w:val="xl28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9">
    <w:name w:val="xl29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szCs w:val="24"/>
    </w:rPr>
  </w:style>
  <w:style w:type="paragraph" w:customStyle="1" w:styleId="xl30">
    <w:name w:val="xl30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Cs w:val="24"/>
    </w:rPr>
  </w:style>
  <w:style w:type="paragraph" w:customStyle="1" w:styleId="xl31">
    <w:name w:val="xl31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szCs w:val="24"/>
    </w:rPr>
  </w:style>
  <w:style w:type="paragraph" w:customStyle="1" w:styleId="xl32">
    <w:name w:val="xl32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Cs w:val="24"/>
    </w:rPr>
  </w:style>
  <w:style w:type="paragraph" w:styleId="Subtitle">
    <w:name w:val="Subtitle"/>
    <w:basedOn w:val="Normal"/>
    <w:qFormat/>
    <w:rsid w:val="00332315"/>
    <w:rPr>
      <w:b/>
      <w:bCs/>
    </w:rPr>
  </w:style>
  <w:style w:type="paragraph" w:styleId="BodyText2">
    <w:name w:val="Body Text 2"/>
    <w:basedOn w:val="Normal"/>
    <w:rsid w:val="00332315"/>
    <w:pPr>
      <w:jc w:val="left"/>
    </w:pPr>
  </w:style>
  <w:style w:type="character" w:customStyle="1" w:styleId="EditOKNotes">
    <w:name w:val="Edit OK Notes"/>
    <w:basedOn w:val="DefaultParagraphFont"/>
    <w:rsid w:val="00332315"/>
    <w:rPr>
      <w:b/>
      <w:bCs/>
      <w:vanish/>
      <w:color w:val="008000"/>
      <w:sz w:val="20"/>
      <w:szCs w:val="28"/>
      <w:vertAlign w:val="baseline"/>
    </w:rPr>
  </w:style>
  <w:style w:type="character" w:customStyle="1" w:styleId="EditMidNotes">
    <w:name w:val="Edit Mid Notes"/>
    <w:basedOn w:val="DefaultParagraphFont"/>
    <w:rsid w:val="00332315"/>
    <w:rPr>
      <w:b/>
      <w:bCs/>
      <w:vanish/>
      <w:color w:val="FFFF00"/>
      <w:sz w:val="20"/>
      <w:szCs w:val="28"/>
      <w:vertAlign w:val="baseline"/>
    </w:rPr>
  </w:style>
  <w:style w:type="character" w:customStyle="1" w:styleId="EditBadNotes">
    <w:name w:val="Edit Bad Notes"/>
    <w:basedOn w:val="DefaultParagraphFont"/>
    <w:rsid w:val="00332315"/>
    <w:rPr>
      <w:b/>
      <w:bCs/>
      <w:vanish/>
      <w:color w:val="FF0000"/>
      <w:sz w:val="20"/>
      <w:szCs w:val="28"/>
      <w:vertAlign w:val="baseline"/>
    </w:rPr>
  </w:style>
  <w:style w:type="character" w:customStyle="1" w:styleId="Typewriter">
    <w:name w:val="Typewriter"/>
    <w:basedOn w:val="DefaultParagraphFont"/>
    <w:rsid w:val="00332315"/>
    <w:rPr>
      <w:rFonts w:ascii="Courier New" w:hAnsi="Courier New"/>
      <w:color w:val="0000FF"/>
      <w:spacing w:val="-10"/>
      <w:sz w:val="22"/>
      <w:szCs w:val="26"/>
    </w:rPr>
  </w:style>
  <w:style w:type="paragraph" w:customStyle="1" w:styleId="xl33">
    <w:name w:val="xl33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A6CAF0"/>
      <w:spacing w:before="100" w:beforeAutospacing="1" w:after="100" w:afterAutospacing="1"/>
      <w:jc w:val="right"/>
    </w:pPr>
    <w:rPr>
      <w:rFonts w:ascii="Arial" w:eastAsia="Arial Unicode MS" w:hAnsi="Arial" w:cs="Arial"/>
      <w:szCs w:val="24"/>
    </w:rPr>
  </w:style>
  <w:style w:type="paragraph" w:customStyle="1" w:styleId="font0">
    <w:name w:val="font0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customStyle="1" w:styleId="font5">
    <w:name w:val="font5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styleId="BodyTextIndent2">
    <w:name w:val="Body Text Indent 2"/>
    <w:basedOn w:val="Normal"/>
    <w:rsid w:val="00332315"/>
    <w:pPr>
      <w:ind w:left="1361"/>
    </w:pPr>
  </w:style>
  <w:style w:type="paragraph" w:styleId="BodyText">
    <w:name w:val="Body Text"/>
    <w:basedOn w:val="Normal"/>
    <w:rsid w:val="00332315"/>
    <w:rPr>
      <w:sz w:val="22"/>
    </w:rPr>
  </w:style>
  <w:style w:type="paragraph" w:styleId="BodyText3">
    <w:name w:val="Body Text 3"/>
    <w:basedOn w:val="Normal"/>
    <w:rsid w:val="00332315"/>
    <w:pPr>
      <w:jc w:val="right"/>
    </w:pPr>
    <w:rPr>
      <w:i/>
      <w:iCs/>
      <w:sz w:val="22"/>
    </w:rPr>
  </w:style>
  <w:style w:type="paragraph" w:styleId="List">
    <w:name w:val="List"/>
    <w:basedOn w:val="Normal"/>
    <w:rsid w:val="00332315"/>
    <w:pPr>
      <w:spacing w:before="60" w:after="120"/>
      <w:ind w:left="360" w:hanging="360"/>
      <w:jc w:val="left"/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332315"/>
    <w:pPr>
      <w:spacing w:before="60" w:after="60" w:line="360" w:lineRule="auto"/>
    </w:pPr>
    <w:rPr>
      <w:sz w:val="20"/>
    </w:rPr>
  </w:style>
  <w:style w:type="paragraph" w:styleId="NormalWeb">
    <w:name w:val="Normal (Web)"/>
    <w:basedOn w:val="Normal"/>
    <w:rsid w:val="00332315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szCs w:val="24"/>
    </w:rPr>
  </w:style>
  <w:style w:type="character" w:styleId="Strong">
    <w:name w:val="Strong"/>
    <w:basedOn w:val="DefaultParagraphFont"/>
    <w:uiPriority w:val="22"/>
    <w:qFormat/>
    <w:rsid w:val="00332315"/>
    <w:rPr>
      <w:b/>
      <w:bCs/>
    </w:rPr>
  </w:style>
  <w:style w:type="paragraph" w:styleId="BodyTextIndent3">
    <w:name w:val="Body Text Indent 3"/>
    <w:basedOn w:val="Normal"/>
    <w:rsid w:val="00332315"/>
    <w:pPr>
      <w:ind w:left="720"/>
    </w:pPr>
  </w:style>
  <w:style w:type="table" w:styleId="TableGrid">
    <w:name w:val="Table Grid"/>
    <w:basedOn w:val="TableNormal"/>
    <w:rsid w:val="00C536B4"/>
    <w:pPr>
      <w:jc w:val="both"/>
    </w:pPr>
    <w:tblPr/>
  </w:style>
  <w:style w:type="paragraph" w:styleId="BalloonText">
    <w:name w:val="Balloon Text"/>
    <w:basedOn w:val="Normal"/>
    <w:semiHidden/>
    <w:rsid w:val="00286F8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F6CBE"/>
    <w:rPr>
      <w:sz w:val="24"/>
    </w:rPr>
  </w:style>
  <w:style w:type="paragraph" w:customStyle="1" w:styleId="Default">
    <w:name w:val="Default"/>
    <w:rsid w:val="008D73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C135180">
    <w:name w:val="SC135180"/>
    <w:uiPriority w:val="99"/>
    <w:rsid w:val="008D7348"/>
    <w:rPr>
      <w:b/>
      <w:bCs/>
      <w:i/>
      <w:iCs/>
      <w:color w:val="000000"/>
    </w:rPr>
  </w:style>
  <w:style w:type="character" w:styleId="Hyperlink">
    <w:name w:val="Hyperlink"/>
    <w:basedOn w:val="DefaultParagraphFont"/>
    <w:uiPriority w:val="99"/>
    <w:unhideWhenUsed/>
    <w:rsid w:val="00CA7261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F5120F"/>
    <w:pPr>
      <w:jc w:val="left"/>
    </w:pPr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5120F"/>
    <w:pPr>
      <w:ind w:left="720"/>
      <w:contextualSpacing/>
      <w:jc w:val="left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7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SAJAPHCO\STKT-SAJAPHCO-Q2.49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E15527-35A8-41C9-B02C-970942E5B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STKT-SAJAPHCO-Q2.497.dot</Template>
  <TotalTime>5990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Quotation</vt:lpstr>
    </vt:vector>
  </TitlesOfParts>
  <Manager>Mazen A. Salhi</Manager>
  <Company>Montaser Technical Services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Quotation</dc:title>
  <dc:subject>BMS System</dc:subject>
  <dc:creator>Fardin Mukhtar</dc:creator>
  <cp:keywords>Service Division</cp:keywords>
  <cp:lastModifiedBy>Fardin Mukhtar</cp:lastModifiedBy>
  <cp:revision>27</cp:revision>
  <cp:lastPrinted>2025-06-15T15:12:00Z</cp:lastPrinted>
  <dcterms:created xsi:type="dcterms:W3CDTF">2025-06-15T15:11:00Z</dcterms:created>
  <dcterms:modified xsi:type="dcterms:W3CDTF">2025-09-28T12:46:00Z</dcterms:modified>
  <cp:category>Quotation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SWT</vt:lpwstr>
  </property>
</Properties>
</file>