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101FA86F" w:rsidR="00F5120F" w:rsidRPr="003910E5" w:rsidRDefault="0020390A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{Company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23342, Jeddah                                                                                                         DN02025-09-14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0504335401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67269827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187D3258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Prince Mansoor Palace                                        </w:t>
        <w:tab/>
        <w:tab/>
        <w:t>2025-09-14</w:t>
      </w:r>
      <w:r w:rsidRPr="00C02F92">
        <w:rPr>
          <w:b/>
        </w:rPr>
      </w:r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4F5ADF5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20390A">
        <w:t>{</w:t>
      </w:r>
      <w:proofErr w:type="spellStart"/>
      <w:proofErr w:type="gramEnd"/>
      <w:r w:rsidR="0020390A">
        <w:t>Customer_Num</w:t>
      </w:r>
      <w:proofErr w:type="spellEnd"/>
      <w:r w:rsidR="0020390A">
        <w:t>}</w:t>
      </w:r>
    </w:p>
    <w:p w14:paraId="1ACE28BF" w14:textId="77777777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</w:p>
    <w:p w14:paraId="71FDDCA8" w14:textId="484D04C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20390A">
        <w:rPr>
          <w:i/>
          <w:iCs/>
          <w:u w:val="none"/>
        </w:rPr>
        <w:t>{Q_ID}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AHUM Temperature Sensor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E112-708</w:t>
            </w:r>
          </w:p>
        </w:tc>
        <w:tc>
          <w:tcPr>
            <w:tcW w:type="dxa" w:w="5345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2</w:t>
            </w:r>
          </w:p>
        </w:tc>
        <w:tc>
          <w:tcPr>
            <w:tcW w:type="dxa" w:w="2395"/>
          </w:tcPr>
          <w:p>
            <w:r>
              <w:t>MF0500-230M</w:t>
            </w:r>
          </w:p>
        </w:tc>
        <w:tc>
          <w:tcPr>
            <w:tcW w:type="dxa" w:w="5345"/>
          </w:tcPr>
          <w:p>
            <w:r>
              <w:t>Butterfly Valve Actuator, Modulating, 230 Vac, 500NM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>
      <w:bookmarkStart w:id="0" w:name="_GoBack"/>
      <w:bookmarkEnd w:id="0"/>
    </w:p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67464" w14:textId="77777777" w:rsidR="00CB769E" w:rsidRDefault="00CB769E">
      <w:r>
        <w:separator/>
      </w:r>
    </w:p>
  </w:endnote>
  <w:endnote w:type="continuationSeparator" w:id="0">
    <w:p w14:paraId="754D8541" w14:textId="77777777" w:rsidR="00CB769E" w:rsidRDefault="00CB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715D6" w14:textId="77777777" w:rsidR="00CB769E" w:rsidRDefault="00CB769E">
      <w:r>
        <w:separator/>
      </w:r>
    </w:p>
  </w:footnote>
  <w:footnote w:type="continuationSeparator" w:id="0">
    <w:p w14:paraId="709DCADA" w14:textId="77777777" w:rsidR="00CB769E" w:rsidRDefault="00CB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82293"/>
    <w:rsid w:val="00584A32"/>
    <w:rsid w:val="00593646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683E8-9A42-44ED-BADF-7A861E05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11</cp:revision>
  <cp:lastPrinted>2025-06-15T15:12:00Z</cp:lastPrinted>
  <dcterms:created xsi:type="dcterms:W3CDTF">2025-06-15T15:11:00Z</dcterms:created>
  <dcterms:modified xsi:type="dcterms:W3CDTF">2025-09-14T09:11:00Z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