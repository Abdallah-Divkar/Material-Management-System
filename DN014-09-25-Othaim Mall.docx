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Othaim Mall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Riyadh                                                                                                         DN010-09-22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0575734683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8579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Fahad Kazmi                                        </w:t>
        <w:tab/>
        <w:tab/>
        <w:t>10-09-22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0504682313</w:t>
      </w:r>
      <w:r w:rsidR="0059381B"/>
      <w:proofErr w:type="spellStart"/>
      <w:r w:rsidR="0059381B"/>
      <w:bookmarkStart w:id="0" w:name="_GoBack"/>
      <w:bookmarkEnd w:id="0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PO087487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QN01693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Sensorsss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MF550-24M</w:t>
            </w:r>
          </w:p>
        </w:tc>
        <w:tc>
          <w:tcPr>
            <w:tcW w:type="dxa" w:w="5345"/>
          </w:tcPr>
          <w:p>
            <w:r>
              <w:t>Butterfly Valve Actuator, Modulating, 24 Vac, 550NM</w:t>
            </w:r>
          </w:p>
        </w:tc>
        <w:tc>
          <w:tcPr>
            <w:tcW w:type="dxa" w:w="1170"/>
          </w:tcPr>
          <w:p>
            <w:r>
              <w:t>10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09429" w14:textId="77777777" w:rsidR="00F97566" w:rsidRDefault="00F97566">
      <w:r>
        <w:separator/>
      </w:r>
    </w:p>
  </w:endnote>
  <w:endnote w:type="continuationSeparator" w:id="0">
    <w:p w14:paraId="70CA38BE" w14:textId="77777777" w:rsidR="00F97566" w:rsidRDefault="00F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A7EE" w14:textId="77777777" w:rsidR="00F97566" w:rsidRDefault="00F97566">
      <w:r>
        <w:separator/>
      </w:r>
    </w:p>
  </w:footnote>
  <w:footnote w:type="continuationSeparator" w:id="0">
    <w:p w14:paraId="7EB494EC" w14:textId="77777777" w:rsidR="00F97566" w:rsidRDefault="00F9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A9AAC-2D99-4206-A895-CD113289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15</cp:revision>
  <cp:lastPrinted>2025-06-15T15:12:00Z</cp:lastPrinted>
  <dcterms:created xsi:type="dcterms:W3CDTF">2025-06-15T15:11:00Z</dcterms:created>
  <dcterms:modified xsi:type="dcterms:W3CDTF">2025-09-14T10:07:00Z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